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A8A" w:rsidRPr="00285435" w:rsidRDefault="004A71C6" w:rsidP="00701A8A">
      <w:pPr>
        <w:pStyle w:val="Heading1"/>
        <w:keepNext/>
        <w:keepLines/>
        <w:numPr>
          <w:ilvl w:val="0"/>
          <w:numId w:val="32"/>
        </w:numPr>
        <w:pBdr>
          <w:bottom w:val="none" w:sz="0" w:space="0" w:color="auto"/>
        </w:pBdr>
        <w:spacing w:before="0" w:after="0"/>
        <w:ind w:left="0" w:hanging="432"/>
        <w:rPr>
          <w:rFonts w:asciiTheme="majorBidi" w:hAnsiTheme="majorBidi"/>
          <w:b/>
          <w:bCs/>
          <w:sz w:val="24"/>
          <w:szCs w:val="24"/>
        </w:rPr>
      </w:pPr>
      <w:r>
        <w:rPr>
          <w:rFonts w:asciiTheme="majorBidi" w:hAnsiTheme="majorBidi"/>
          <w:b/>
          <w:bCs/>
          <w:color w:val="auto"/>
          <w:sz w:val="24"/>
          <w:szCs w:val="24"/>
          <w:lang w:val="id-ID"/>
        </w:rPr>
        <w:t xml:space="preserve"> </w:t>
      </w:r>
      <w:r w:rsidR="00701A8A" w:rsidRPr="00285435">
        <w:rPr>
          <w:rFonts w:asciiTheme="majorBidi" w:hAnsiTheme="majorBidi"/>
          <w:b/>
          <w:bCs/>
          <w:color w:val="auto"/>
          <w:sz w:val="24"/>
          <w:szCs w:val="24"/>
        </w:rPr>
        <w:t>BAB V</w:t>
      </w:r>
      <w:r w:rsidR="00701A8A">
        <w:rPr>
          <w:rFonts w:asciiTheme="majorBidi" w:hAnsiTheme="majorBidi"/>
          <w:b/>
          <w:bCs/>
          <w:sz w:val="24"/>
          <w:szCs w:val="24"/>
        </w:rPr>
        <w:br/>
      </w:r>
      <w:r w:rsidR="00701A8A" w:rsidRPr="00285435">
        <w:rPr>
          <w:rFonts w:asciiTheme="majorBidi" w:hAnsiTheme="majorBidi"/>
          <w:b/>
          <w:bCs/>
          <w:color w:val="auto"/>
          <w:sz w:val="24"/>
          <w:szCs w:val="24"/>
        </w:rPr>
        <w:t>PENUTUP</w:t>
      </w:r>
    </w:p>
    <w:p w:rsidR="00701A8A" w:rsidRDefault="00701A8A" w:rsidP="00701A8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01A8A" w:rsidRPr="00EC4C6C" w:rsidRDefault="00701A8A" w:rsidP="00701A8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01A8A" w:rsidRDefault="00165145" w:rsidP="00701A8A">
      <w:pPr>
        <w:pStyle w:val="Heading2"/>
        <w:keepNext/>
        <w:keepLines/>
        <w:numPr>
          <w:ilvl w:val="0"/>
          <w:numId w:val="31"/>
        </w:numPr>
        <w:pBdr>
          <w:bottom w:val="none" w:sz="0" w:space="0" w:color="auto"/>
        </w:pBdr>
        <w:spacing w:before="0" w:after="0"/>
        <w:ind w:left="432" w:hanging="432"/>
        <w:jc w:val="left"/>
        <w:rPr>
          <w:rFonts w:asciiTheme="majorBidi" w:hAnsiTheme="majorBidi"/>
          <w:b/>
          <w:bCs/>
          <w:color w:val="auto"/>
        </w:rPr>
      </w:pPr>
      <w:r>
        <w:rPr>
          <w:rFonts w:asciiTheme="majorBidi" w:hAnsiTheme="majorBidi"/>
          <w:b/>
          <w:bCs/>
          <w:caps w:val="0"/>
          <w:color w:val="auto"/>
        </w:rPr>
        <w:t>Kesimpul</w:t>
      </w:r>
      <w:r w:rsidRPr="00D92212">
        <w:rPr>
          <w:rFonts w:asciiTheme="majorBidi" w:hAnsiTheme="majorBidi"/>
          <w:b/>
          <w:bCs/>
          <w:caps w:val="0"/>
          <w:color w:val="auto"/>
        </w:rPr>
        <w:t>an</w:t>
      </w:r>
    </w:p>
    <w:p w:rsidR="00701A8A" w:rsidRDefault="009F04F8" w:rsidP="00701A8A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Berdasarkan</w:t>
      </w:r>
      <w:r w:rsidR="00701A8A">
        <w:rPr>
          <w:rFonts w:asciiTheme="majorBidi" w:hAnsiTheme="majorBidi" w:cstheme="majorBidi"/>
          <w:sz w:val="24"/>
          <w:szCs w:val="24"/>
        </w:rPr>
        <w:t xml:space="preserve"> hasil penelitian dan pembahasan pada bab sebelumnya, penulis dapat menarik kesimpulan sebagai berikut:</w:t>
      </w:r>
    </w:p>
    <w:p w:rsidR="00701A8A" w:rsidRDefault="009F04F8" w:rsidP="00701A8A">
      <w:pPr>
        <w:pStyle w:val="ListParagraph"/>
        <w:numPr>
          <w:ilvl w:val="0"/>
          <w:numId w:val="33"/>
        </w:numPr>
        <w:spacing w:after="0"/>
        <w:ind w:left="864" w:hanging="43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Telah dibuat sebuah </w:t>
      </w:r>
      <w:r w:rsidR="00701A8A">
        <w:rPr>
          <w:rFonts w:asciiTheme="majorBidi" w:hAnsiTheme="majorBidi" w:cstheme="majorBidi"/>
          <w:sz w:val="24"/>
          <w:szCs w:val="24"/>
        </w:rPr>
        <w:t xml:space="preserve">Aplikasi </w:t>
      </w:r>
      <w:r w:rsidR="00B8470C" w:rsidRPr="00B8470C">
        <w:rPr>
          <w:rFonts w:asciiTheme="majorBidi" w:hAnsiTheme="majorBidi" w:cstheme="majorBidi"/>
          <w:i/>
          <w:sz w:val="24"/>
          <w:szCs w:val="24"/>
          <w:lang w:val="id-ID"/>
        </w:rPr>
        <w:t>Test</w:t>
      </w:r>
      <w:r w:rsidR="00B8470C">
        <w:rPr>
          <w:rFonts w:asciiTheme="majorBidi" w:hAnsiTheme="majorBidi" w:cstheme="majorBidi"/>
          <w:i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>masuk mahasiswa baru</w:t>
      </w:r>
      <w:r w:rsidR="002154AC">
        <w:rPr>
          <w:rFonts w:asciiTheme="majorBidi" w:hAnsiTheme="majorBidi" w:cstheme="majorBidi"/>
          <w:sz w:val="24"/>
          <w:szCs w:val="24"/>
          <w:lang w:val="id-ID"/>
        </w:rPr>
        <w:t>, untuk membantu dan</w:t>
      </w:r>
      <w:r w:rsidR="00701A8A">
        <w:rPr>
          <w:rFonts w:asciiTheme="majorBidi" w:hAnsiTheme="majorBidi" w:cstheme="majorBidi"/>
          <w:sz w:val="24"/>
          <w:szCs w:val="24"/>
        </w:rPr>
        <w:t xml:space="preserve"> diharapkan dapat meningk</w:t>
      </w:r>
      <w:r w:rsidR="00B8470C">
        <w:rPr>
          <w:rFonts w:asciiTheme="majorBidi" w:hAnsiTheme="majorBidi" w:cstheme="majorBidi"/>
          <w:sz w:val="24"/>
          <w:szCs w:val="24"/>
        </w:rPr>
        <w:t xml:space="preserve">atkan kualitas pelaksanaan </w:t>
      </w:r>
      <w:r w:rsidR="00B8470C" w:rsidRPr="00FD342C">
        <w:rPr>
          <w:rFonts w:asciiTheme="majorBidi" w:hAnsiTheme="majorBidi" w:cstheme="majorBidi"/>
          <w:i/>
          <w:sz w:val="24"/>
          <w:szCs w:val="24"/>
          <w:lang w:val="id-ID"/>
        </w:rPr>
        <w:t>test</w:t>
      </w:r>
      <w:r w:rsidR="00B8470C">
        <w:rPr>
          <w:rFonts w:asciiTheme="majorBidi" w:hAnsiTheme="majorBidi" w:cstheme="majorBidi"/>
          <w:sz w:val="24"/>
          <w:szCs w:val="24"/>
          <w:lang w:val="id-ID"/>
        </w:rPr>
        <w:t xml:space="preserve"> masuk</w:t>
      </w:r>
      <w:r w:rsidR="00701A8A">
        <w:rPr>
          <w:rFonts w:asciiTheme="majorBidi" w:hAnsiTheme="majorBidi" w:cstheme="majorBidi"/>
          <w:sz w:val="24"/>
          <w:szCs w:val="24"/>
        </w:rPr>
        <w:t xml:space="preserve"> karena kecilnya kemungkinan kecurangan ya</w:t>
      </w:r>
      <w:r w:rsidR="00B8470C">
        <w:rPr>
          <w:rFonts w:asciiTheme="majorBidi" w:hAnsiTheme="majorBidi" w:cstheme="majorBidi"/>
          <w:sz w:val="24"/>
          <w:szCs w:val="24"/>
        </w:rPr>
        <w:t>ng dapat dilakukan oleh peserta</w:t>
      </w:r>
      <w:r w:rsidR="00B8470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701A8A">
        <w:rPr>
          <w:rFonts w:asciiTheme="majorBidi" w:hAnsiTheme="majorBidi" w:cstheme="majorBidi"/>
          <w:sz w:val="24"/>
          <w:szCs w:val="24"/>
        </w:rPr>
        <w:t>(</w:t>
      </w:r>
      <w:r w:rsidR="00B8470C">
        <w:rPr>
          <w:rFonts w:asciiTheme="majorBidi" w:hAnsiTheme="majorBidi" w:cstheme="majorBidi"/>
          <w:sz w:val="24"/>
          <w:szCs w:val="24"/>
          <w:lang w:val="id-ID"/>
        </w:rPr>
        <w:t xml:space="preserve"> calon </w:t>
      </w:r>
      <w:r w:rsidR="00701A8A">
        <w:rPr>
          <w:rFonts w:asciiTheme="majorBidi" w:hAnsiTheme="majorBidi" w:cstheme="majorBidi"/>
          <w:sz w:val="24"/>
          <w:szCs w:val="24"/>
        </w:rPr>
        <w:t xml:space="preserve">mahasiswa) karena sistem aplikasi sangat ketat dan tegas dalam menentukan batas waktu pelaksanaan ujian dan adanya pengacakan soal sebelum </w:t>
      </w:r>
      <w:r w:rsidR="00B8470C">
        <w:rPr>
          <w:rFonts w:asciiTheme="majorBidi" w:hAnsiTheme="majorBidi" w:cstheme="majorBidi"/>
          <w:sz w:val="24"/>
          <w:szCs w:val="24"/>
        </w:rPr>
        <w:t xml:space="preserve">tersedia pada halaman soal </w:t>
      </w:r>
      <w:r w:rsidR="00B8470C" w:rsidRPr="00B8470C">
        <w:rPr>
          <w:rFonts w:asciiTheme="majorBidi" w:hAnsiTheme="majorBidi" w:cstheme="majorBidi"/>
          <w:i/>
          <w:sz w:val="24"/>
          <w:szCs w:val="24"/>
          <w:lang w:val="id-ID"/>
        </w:rPr>
        <w:t>test</w:t>
      </w:r>
      <w:r w:rsidR="00701A8A">
        <w:rPr>
          <w:rFonts w:asciiTheme="majorBidi" w:hAnsiTheme="majorBidi" w:cstheme="majorBidi"/>
          <w:sz w:val="24"/>
          <w:szCs w:val="24"/>
        </w:rPr>
        <w:t xml:space="preserve"> </w:t>
      </w:r>
      <w:r w:rsidR="00B8470C">
        <w:rPr>
          <w:rFonts w:asciiTheme="majorBidi" w:hAnsiTheme="majorBidi" w:cstheme="majorBidi"/>
          <w:sz w:val="24"/>
          <w:szCs w:val="24"/>
          <w:lang w:val="id-ID"/>
        </w:rPr>
        <w:t>peserta</w:t>
      </w:r>
      <w:r w:rsidR="00701A8A">
        <w:rPr>
          <w:rFonts w:asciiTheme="majorBidi" w:hAnsiTheme="majorBidi" w:cstheme="majorBidi"/>
          <w:sz w:val="24"/>
          <w:szCs w:val="24"/>
        </w:rPr>
        <w:t>.</w:t>
      </w:r>
    </w:p>
    <w:p w:rsidR="00701A8A" w:rsidRPr="000561AA" w:rsidRDefault="000561AA" w:rsidP="000561AA">
      <w:pPr>
        <w:pStyle w:val="ListParagraph"/>
        <w:numPr>
          <w:ilvl w:val="0"/>
          <w:numId w:val="33"/>
        </w:numPr>
        <w:spacing w:after="0"/>
        <w:ind w:left="864" w:hanging="432"/>
        <w:rPr>
          <w:rFonts w:asciiTheme="majorBidi" w:hAnsiTheme="majorBidi" w:cstheme="majorBidi"/>
          <w:sz w:val="24"/>
          <w:szCs w:val="24"/>
        </w:rPr>
      </w:pPr>
      <w:r w:rsidRPr="000561AA">
        <w:rPr>
          <w:rFonts w:asciiTheme="majorBidi" w:hAnsiTheme="majorBidi" w:cstheme="majorBidi"/>
          <w:sz w:val="24"/>
          <w:szCs w:val="24"/>
          <w:lang w:val="id-ID"/>
        </w:rPr>
        <w:t xml:space="preserve">Dengan adanya </w:t>
      </w:r>
      <w:r w:rsidR="00701A8A" w:rsidRPr="000561AA">
        <w:rPr>
          <w:rFonts w:asciiTheme="majorBidi" w:hAnsiTheme="majorBidi" w:cstheme="majorBidi"/>
          <w:sz w:val="24"/>
          <w:szCs w:val="24"/>
        </w:rPr>
        <w:t>Aplikasi ini</w:t>
      </w:r>
      <w:r w:rsidRPr="000561AA">
        <w:rPr>
          <w:rFonts w:asciiTheme="majorBidi" w:hAnsiTheme="majorBidi" w:cstheme="majorBidi"/>
          <w:sz w:val="24"/>
          <w:szCs w:val="24"/>
          <w:lang w:val="id-ID"/>
        </w:rPr>
        <w:t xml:space="preserve">, maka panitia penerimaan mahasiswa baru bisa lebih mudah mengawasi calon mahasiswa ketika melaksanakan ujian </w:t>
      </w:r>
      <w:r w:rsidRPr="000561AA">
        <w:rPr>
          <w:rFonts w:asciiTheme="majorBidi" w:hAnsiTheme="majorBidi" w:cstheme="majorBidi"/>
          <w:i/>
          <w:sz w:val="24"/>
          <w:szCs w:val="24"/>
          <w:lang w:val="id-ID"/>
        </w:rPr>
        <w:t xml:space="preserve">test </w:t>
      </w:r>
      <w:r w:rsidRPr="000561AA">
        <w:rPr>
          <w:rFonts w:asciiTheme="majorBidi" w:hAnsiTheme="majorBidi" w:cstheme="majorBidi"/>
          <w:sz w:val="24"/>
          <w:szCs w:val="24"/>
          <w:lang w:val="id-ID"/>
        </w:rPr>
        <w:t xml:space="preserve">masuk dan dengan target waktu yang ditentukan. </w:t>
      </w:r>
    </w:p>
    <w:p w:rsidR="000561AA" w:rsidRPr="000561AA" w:rsidRDefault="000561AA" w:rsidP="000561AA">
      <w:pPr>
        <w:pStyle w:val="ListParagraph"/>
        <w:spacing w:after="0" w:line="240" w:lineRule="auto"/>
        <w:ind w:left="864" w:firstLine="0"/>
        <w:rPr>
          <w:rFonts w:asciiTheme="majorBidi" w:hAnsiTheme="majorBidi" w:cstheme="majorBidi"/>
          <w:sz w:val="24"/>
          <w:szCs w:val="24"/>
        </w:rPr>
      </w:pPr>
    </w:p>
    <w:p w:rsidR="00701A8A" w:rsidRDefault="000561AA" w:rsidP="00701A8A">
      <w:pPr>
        <w:pStyle w:val="Heading2"/>
        <w:keepNext/>
        <w:keepLines/>
        <w:numPr>
          <w:ilvl w:val="0"/>
          <w:numId w:val="31"/>
        </w:numPr>
        <w:pBdr>
          <w:bottom w:val="none" w:sz="0" w:space="0" w:color="auto"/>
        </w:pBdr>
        <w:spacing w:before="0" w:after="0"/>
        <w:ind w:left="432" w:hanging="432"/>
        <w:jc w:val="left"/>
        <w:rPr>
          <w:rFonts w:asciiTheme="majorBidi" w:hAnsiTheme="majorBidi"/>
          <w:b/>
          <w:bCs/>
          <w:color w:val="auto"/>
        </w:rPr>
      </w:pPr>
      <w:r w:rsidRPr="000561AA">
        <w:rPr>
          <w:rFonts w:asciiTheme="majorBidi" w:hAnsiTheme="majorBidi"/>
          <w:b/>
          <w:bCs/>
          <w:caps w:val="0"/>
          <w:color w:val="auto"/>
        </w:rPr>
        <w:t>Saran</w:t>
      </w:r>
    </w:p>
    <w:p w:rsidR="000C7C92" w:rsidRDefault="0064488A" w:rsidP="000C7C92">
      <w:pPr>
        <w:spacing w:after="0"/>
        <w:ind w:firstLine="72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Saran yang dapat diberikan sehubungan dengan aplikasi yang penulis buat adalah :</w:t>
      </w:r>
    </w:p>
    <w:p w:rsidR="000C7C92" w:rsidRPr="00337F6A" w:rsidRDefault="000C7C92" w:rsidP="000C7C92">
      <w:pPr>
        <w:pStyle w:val="ListParagraph"/>
        <w:numPr>
          <w:ilvl w:val="0"/>
          <w:numId w:val="36"/>
        </w:numPr>
        <w:rPr>
          <w:rFonts w:ascii="Times New Roman" w:hAnsi="Times New Roman"/>
          <w:sz w:val="24"/>
          <w:szCs w:val="24"/>
          <w:shd w:val="clear" w:color="auto" w:fill="FFFFFF"/>
          <w:lang w:val="id-ID"/>
        </w:rPr>
      </w:pPr>
      <w:r w:rsidRPr="00337F6A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Diharapkan kepada pihak STMIK Syaikh Zainuddin NW Anjani, untuk memelihara aplikasi ujian </w:t>
      </w:r>
      <w:r w:rsidRPr="00337F6A">
        <w:rPr>
          <w:rFonts w:ascii="Times New Roman" w:hAnsi="Times New Roman"/>
          <w:i/>
          <w:sz w:val="24"/>
          <w:szCs w:val="24"/>
          <w:shd w:val="clear" w:color="auto" w:fill="FFFFFF"/>
          <w:lang w:val="id-ID"/>
        </w:rPr>
        <w:t>test masuk ini.</w:t>
      </w:r>
    </w:p>
    <w:p w:rsidR="008F443A" w:rsidRPr="00337F6A" w:rsidRDefault="000C7C92" w:rsidP="000C7C92">
      <w:pPr>
        <w:pStyle w:val="ListParagraph"/>
        <w:numPr>
          <w:ilvl w:val="0"/>
          <w:numId w:val="36"/>
        </w:numPr>
        <w:rPr>
          <w:rFonts w:ascii="Times New Roman" w:hAnsi="Times New Roman"/>
          <w:sz w:val="24"/>
          <w:szCs w:val="24"/>
          <w:shd w:val="clear" w:color="auto" w:fill="FFFFFF"/>
          <w:lang w:val="id-ID"/>
        </w:rPr>
      </w:pPr>
      <w:r w:rsidRPr="00337F6A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>Diharapkan  kepada pihak panitia penerimaan mahasiswa baru aktif menggunakan aplikasi ini agar benar-benar digunakan sebagaimana mestinya.</w:t>
      </w:r>
      <w:r w:rsidRPr="00337F6A">
        <w:rPr>
          <w:rFonts w:ascii="Times New Roman" w:hAnsi="Times New Roman"/>
          <w:i/>
          <w:sz w:val="24"/>
          <w:szCs w:val="24"/>
          <w:shd w:val="clear" w:color="auto" w:fill="FFFFFF"/>
          <w:lang w:val="id-ID"/>
        </w:rPr>
        <w:t xml:space="preserve"> </w:t>
      </w:r>
    </w:p>
    <w:sectPr w:rsidR="008F443A" w:rsidRPr="00337F6A" w:rsidSect="00974188">
      <w:headerReference w:type="default" r:id="rId8"/>
      <w:footerReference w:type="default" r:id="rId9"/>
      <w:footerReference w:type="first" r:id="rId10"/>
      <w:pgSz w:w="11906" w:h="16838" w:code="9"/>
      <w:pgMar w:top="2275" w:right="1699" w:bottom="1699" w:left="2275" w:header="706" w:footer="706" w:gutter="0"/>
      <w:pgNumType w:start="10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C2C" w:rsidRDefault="000C1C2C" w:rsidP="00072077">
      <w:pPr>
        <w:spacing w:after="0" w:line="240" w:lineRule="auto"/>
      </w:pPr>
      <w:r>
        <w:separator/>
      </w:r>
    </w:p>
  </w:endnote>
  <w:endnote w:type="continuationSeparator" w:id="1">
    <w:p w:rsidR="000C1C2C" w:rsidRDefault="000C1C2C" w:rsidP="00072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937" w:rsidRDefault="001C7937">
    <w:pPr>
      <w:pStyle w:val="Footer"/>
      <w:jc w:val="center"/>
    </w:pPr>
  </w:p>
  <w:p w:rsidR="001C7937" w:rsidRPr="00AC31A1" w:rsidRDefault="001C7937">
    <w:pPr>
      <w:pStyle w:val="Footer"/>
      <w:rPr>
        <w:lang w:val="id-ID"/>
      </w:rPr>
    </w:pPr>
    <w:r>
      <w:rPr>
        <w:lang w:val="id-ID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937" w:rsidRDefault="001C7937">
    <w:pPr>
      <w:pStyle w:val="Footer"/>
    </w:pPr>
    <w:r>
      <w:t xml:space="preserve">                                                     </w:t>
    </w:r>
  </w:p>
  <w:p w:rsidR="001C7937" w:rsidRPr="00540EF2" w:rsidRDefault="001C79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C2C" w:rsidRDefault="000C1C2C" w:rsidP="00072077">
      <w:pPr>
        <w:spacing w:after="0" w:line="240" w:lineRule="auto"/>
      </w:pPr>
      <w:r>
        <w:separator/>
      </w:r>
    </w:p>
  </w:footnote>
  <w:footnote w:type="continuationSeparator" w:id="1">
    <w:p w:rsidR="000C1C2C" w:rsidRDefault="000C1C2C" w:rsidP="00072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937" w:rsidRDefault="00821C03">
    <w:pPr>
      <w:pStyle w:val="Header"/>
      <w:jc w:val="right"/>
    </w:pPr>
    <w:fldSimple w:instr=" PAGE   \* MERGEFORMAT ">
      <w:r w:rsidR="00701A8A">
        <w:rPr>
          <w:noProof/>
        </w:rPr>
        <w:t>9</w:t>
      </w:r>
    </w:fldSimple>
  </w:p>
  <w:p w:rsidR="001C7937" w:rsidRDefault="001C793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81301"/>
    <w:multiLevelType w:val="hybridMultilevel"/>
    <w:tmpl w:val="CDE20992"/>
    <w:lvl w:ilvl="0" w:tplc="04090019">
      <w:start w:val="1"/>
      <w:numFmt w:val="low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072F507C"/>
    <w:multiLevelType w:val="hybridMultilevel"/>
    <w:tmpl w:val="5F244C32"/>
    <w:lvl w:ilvl="0" w:tplc="04090017">
      <w:start w:val="1"/>
      <w:numFmt w:val="lowerLetter"/>
      <w:lvlText w:val="%1)"/>
      <w:lvlJc w:val="left"/>
      <w:pPr>
        <w:ind w:left="24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>
    <w:nsid w:val="08DB574B"/>
    <w:multiLevelType w:val="hybridMultilevel"/>
    <w:tmpl w:val="3CE20F34"/>
    <w:lvl w:ilvl="0" w:tplc="AAB8F02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D5B91"/>
    <w:multiLevelType w:val="hybridMultilevel"/>
    <w:tmpl w:val="48765F24"/>
    <w:lvl w:ilvl="0" w:tplc="4EA2297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74D0B02"/>
    <w:multiLevelType w:val="hybridMultilevel"/>
    <w:tmpl w:val="2932CADE"/>
    <w:lvl w:ilvl="0" w:tplc="058889C8">
      <w:start w:val="1"/>
      <w:numFmt w:val="lowerLetter"/>
      <w:lvlText w:val="(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>
    <w:nsid w:val="1B066F67"/>
    <w:multiLevelType w:val="hybridMultilevel"/>
    <w:tmpl w:val="33B2BA80"/>
    <w:lvl w:ilvl="0" w:tplc="2656F77E">
      <w:start w:val="1"/>
      <w:numFmt w:val="lowerLetter"/>
      <w:lvlText w:val="%1)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6">
    <w:nsid w:val="1C9B2208"/>
    <w:multiLevelType w:val="hybridMultilevel"/>
    <w:tmpl w:val="0E24C546"/>
    <w:lvl w:ilvl="0" w:tplc="42CE271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20994605"/>
    <w:multiLevelType w:val="multilevel"/>
    <w:tmpl w:val="C9C898EE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A22244"/>
    <w:multiLevelType w:val="hybridMultilevel"/>
    <w:tmpl w:val="415CCCD8"/>
    <w:lvl w:ilvl="0" w:tplc="FCA4C514">
      <w:start w:val="1"/>
      <w:numFmt w:val="lowerLetter"/>
      <w:lvlText w:val="%1)"/>
      <w:lvlJc w:val="left"/>
      <w:pPr>
        <w:ind w:left="1858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578" w:hanging="360"/>
      </w:pPr>
    </w:lvl>
    <w:lvl w:ilvl="2" w:tplc="0421001B" w:tentative="1">
      <w:start w:val="1"/>
      <w:numFmt w:val="lowerRoman"/>
      <w:lvlText w:val="%3."/>
      <w:lvlJc w:val="right"/>
      <w:pPr>
        <w:ind w:left="3298" w:hanging="180"/>
      </w:pPr>
    </w:lvl>
    <w:lvl w:ilvl="3" w:tplc="0421000F" w:tentative="1">
      <w:start w:val="1"/>
      <w:numFmt w:val="decimal"/>
      <w:lvlText w:val="%4."/>
      <w:lvlJc w:val="left"/>
      <w:pPr>
        <w:ind w:left="4018" w:hanging="360"/>
      </w:pPr>
    </w:lvl>
    <w:lvl w:ilvl="4" w:tplc="04210019" w:tentative="1">
      <w:start w:val="1"/>
      <w:numFmt w:val="lowerLetter"/>
      <w:lvlText w:val="%5."/>
      <w:lvlJc w:val="left"/>
      <w:pPr>
        <w:ind w:left="4738" w:hanging="360"/>
      </w:pPr>
    </w:lvl>
    <w:lvl w:ilvl="5" w:tplc="0421001B" w:tentative="1">
      <w:start w:val="1"/>
      <w:numFmt w:val="lowerRoman"/>
      <w:lvlText w:val="%6."/>
      <w:lvlJc w:val="right"/>
      <w:pPr>
        <w:ind w:left="5458" w:hanging="180"/>
      </w:pPr>
    </w:lvl>
    <w:lvl w:ilvl="6" w:tplc="0421000F" w:tentative="1">
      <w:start w:val="1"/>
      <w:numFmt w:val="decimal"/>
      <w:lvlText w:val="%7."/>
      <w:lvlJc w:val="left"/>
      <w:pPr>
        <w:ind w:left="6178" w:hanging="360"/>
      </w:pPr>
    </w:lvl>
    <w:lvl w:ilvl="7" w:tplc="04210019" w:tentative="1">
      <w:start w:val="1"/>
      <w:numFmt w:val="lowerLetter"/>
      <w:lvlText w:val="%8."/>
      <w:lvlJc w:val="left"/>
      <w:pPr>
        <w:ind w:left="6898" w:hanging="360"/>
      </w:pPr>
    </w:lvl>
    <w:lvl w:ilvl="8" w:tplc="0421001B" w:tentative="1">
      <w:start w:val="1"/>
      <w:numFmt w:val="lowerRoman"/>
      <w:lvlText w:val="%9."/>
      <w:lvlJc w:val="right"/>
      <w:pPr>
        <w:ind w:left="7618" w:hanging="180"/>
      </w:pPr>
    </w:lvl>
  </w:abstractNum>
  <w:abstractNum w:abstractNumId="9">
    <w:nsid w:val="21E74783"/>
    <w:multiLevelType w:val="multilevel"/>
    <w:tmpl w:val="74BA60DC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10">
    <w:nsid w:val="235E7E2F"/>
    <w:multiLevelType w:val="hybridMultilevel"/>
    <w:tmpl w:val="FFE82AAE"/>
    <w:lvl w:ilvl="0" w:tplc="04090017">
      <w:start w:val="1"/>
      <w:numFmt w:val="lowerLetter"/>
      <w:lvlText w:val="%1)"/>
      <w:lvlJc w:val="left"/>
      <w:pPr>
        <w:ind w:left="24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>
    <w:nsid w:val="256546FD"/>
    <w:multiLevelType w:val="hybridMultilevel"/>
    <w:tmpl w:val="867013F2"/>
    <w:lvl w:ilvl="0" w:tplc="ADC85214">
      <w:start w:val="1"/>
      <w:numFmt w:val="decimal"/>
      <w:lvlText w:val="%1)"/>
      <w:lvlJc w:val="left"/>
      <w:pPr>
        <w:ind w:left="1778" w:hanging="360"/>
      </w:pPr>
      <w:rPr>
        <w:rFonts w:hint="default"/>
        <w:i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>
    <w:nsid w:val="2ABA49BC"/>
    <w:multiLevelType w:val="hybridMultilevel"/>
    <w:tmpl w:val="9D80B3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9B4949"/>
    <w:multiLevelType w:val="hybridMultilevel"/>
    <w:tmpl w:val="833AE6BA"/>
    <w:lvl w:ilvl="0" w:tplc="426EF9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2E3A8D"/>
    <w:multiLevelType w:val="hybridMultilevel"/>
    <w:tmpl w:val="F702CC7E"/>
    <w:lvl w:ilvl="0" w:tplc="04090017">
      <w:start w:val="1"/>
      <w:numFmt w:val="lowerLetter"/>
      <w:lvlText w:val="%1)"/>
      <w:lvlJc w:val="left"/>
      <w:pPr>
        <w:ind w:left="24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>
    <w:nsid w:val="3A737D48"/>
    <w:multiLevelType w:val="hybridMultilevel"/>
    <w:tmpl w:val="EF80BF54"/>
    <w:lvl w:ilvl="0" w:tplc="B6C08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595EB5"/>
    <w:multiLevelType w:val="multilevel"/>
    <w:tmpl w:val="25B8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E614305"/>
    <w:multiLevelType w:val="hybridMultilevel"/>
    <w:tmpl w:val="E0F6037C"/>
    <w:lvl w:ilvl="0" w:tplc="203C26DA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8">
    <w:nsid w:val="3EE51760"/>
    <w:multiLevelType w:val="hybridMultilevel"/>
    <w:tmpl w:val="F18C1D5A"/>
    <w:lvl w:ilvl="0" w:tplc="04210017">
      <w:start w:val="1"/>
      <w:numFmt w:val="lowerLetter"/>
      <w:lvlText w:val="%1)"/>
      <w:lvlJc w:val="left"/>
      <w:pPr>
        <w:ind w:left="2578" w:hanging="360"/>
      </w:pPr>
    </w:lvl>
    <w:lvl w:ilvl="1" w:tplc="04210019" w:tentative="1">
      <w:start w:val="1"/>
      <w:numFmt w:val="lowerLetter"/>
      <w:lvlText w:val="%2."/>
      <w:lvlJc w:val="left"/>
      <w:pPr>
        <w:ind w:left="3298" w:hanging="360"/>
      </w:pPr>
    </w:lvl>
    <w:lvl w:ilvl="2" w:tplc="0421001B" w:tentative="1">
      <w:start w:val="1"/>
      <w:numFmt w:val="lowerRoman"/>
      <w:lvlText w:val="%3."/>
      <w:lvlJc w:val="right"/>
      <w:pPr>
        <w:ind w:left="4018" w:hanging="180"/>
      </w:pPr>
    </w:lvl>
    <w:lvl w:ilvl="3" w:tplc="0421000F" w:tentative="1">
      <w:start w:val="1"/>
      <w:numFmt w:val="decimal"/>
      <w:lvlText w:val="%4."/>
      <w:lvlJc w:val="left"/>
      <w:pPr>
        <w:ind w:left="4738" w:hanging="360"/>
      </w:pPr>
    </w:lvl>
    <w:lvl w:ilvl="4" w:tplc="04210019" w:tentative="1">
      <w:start w:val="1"/>
      <w:numFmt w:val="lowerLetter"/>
      <w:lvlText w:val="%5."/>
      <w:lvlJc w:val="left"/>
      <w:pPr>
        <w:ind w:left="5458" w:hanging="360"/>
      </w:pPr>
    </w:lvl>
    <w:lvl w:ilvl="5" w:tplc="0421001B" w:tentative="1">
      <w:start w:val="1"/>
      <w:numFmt w:val="lowerRoman"/>
      <w:lvlText w:val="%6."/>
      <w:lvlJc w:val="right"/>
      <w:pPr>
        <w:ind w:left="6178" w:hanging="180"/>
      </w:pPr>
    </w:lvl>
    <w:lvl w:ilvl="6" w:tplc="0421000F" w:tentative="1">
      <w:start w:val="1"/>
      <w:numFmt w:val="decimal"/>
      <w:lvlText w:val="%7."/>
      <w:lvlJc w:val="left"/>
      <w:pPr>
        <w:ind w:left="6898" w:hanging="360"/>
      </w:pPr>
    </w:lvl>
    <w:lvl w:ilvl="7" w:tplc="04210019" w:tentative="1">
      <w:start w:val="1"/>
      <w:numFmt w:val="lowerLetter"/>
      <w:lvlText w:val="%8."/>
      <w:lvlJc w:val="left"/>
      <w:pPr>
        <w:ind w:left="7618" w:hanging="360"/>
      </w:pPr>
    </w:lvl>
    <w:lvl w:ilvl="8" w:tplc="0421001B" w:tentative="1">
      <w:start w:val="1"/>
      <w:numFmt w:val="lowerRoman"/>
      <w:lvlText w:val="%9."/>
      <w:lvlJc w:val="right"/>
      <w:pPr>
        <w:ind w:left="8338" w:hanging="180"/>
      </w:pPr>
    </w:lvl>
  </w:abstractNum>
  <w:abstractNum w:abstractNumId="19">
    <w:nsid w:val="426718A0"/>
    <w:multiLevelType w:val="hybridMultilevel"/>
    <w:tmpl w:val="E3B4F9AE"/>
    <w:lvl w:ilvl="0" w:tplc="04210011">
      <w:start w:val="1"/>
      <w:numFmt w:val="decimal"/>
      <w:lvlText w:val="%1)"/>
      <w:lvlJc w:val="left"/>
      <w:pPr>
        <w:ind w:left="2880" w:hanging="360"/>
      </w:pPr>
    </w:lvl>
    <w:lvl w:ilvl="1" w:tplc="04210019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>
    <w:nsid w:val="4600306C"/>
    <w:multiLevelType w:val="hybridMultilevel"/>
    <w:tmpl w:val="B9BA843A"/>
    <w:lvl w:ilvl="0" w:tplc="04210011">
      <w:start w:val="1"/>
      <w:numFmt w:val="decimal"/>
      <w:lvlText w:val="%1)"/>
      <w:lvlJc w:val="left"/>
      <w:pPr>
        <w:ind w:left="1996" w:hanging="360"/>
      </w:p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1">
    <w:nsid w:val="49CB3857"/>
    <w:multiLevelType w:val="hybridMultilevel"/>
    <w:tmpl w:val="25AEF12C"/>
    <w:lvl w:ilvl="0" w:tplc="FCA4C514">
      <w:start w:val="1"/>
      <w:numFmt w:val="lowerLetter"/>
      <w:lvlText w:val="%1)"/>
      <w:lvlJc w:val="left"/>
      <w:pPr>
        <w:ind w:left="1858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578" w:hanging="360"/>
      </w:pPr>
    </w:lvl>
    <w:lvl w:ilvl="2" w:tplc="0421001B" w:tentative="1">
      <w:start w:val="1"/>
      <w:numFmt w:val="lowerRoman"/>
      <w:lvlText w:val="%3."/>
      <w:lvlJc w:val="right"/>
      <w:pPr>
        <w:ind w:left="3298" w:hanging="180"/>
      </w:pPr>
    </w:lvl>
    <w:lvl w:ilvl="3" w:tplc="0421000F" w:tentative="1">
      <w:start w:val="1"/>
      <w:numFmt w:val="decimal"/>
      <w:lvlText w:val="%4."/>
      <w:lvlJc w:val="left"/>
      <w:pPr>
        <w:ind w:left="4018" w:hanging="360"/>
      </w:pPr>
    </w:lvl>
    <w:lvl w:ilvl="4" w:tplc="04210019" w:tentative="1">
      <w:start w:val="1"/>
      <w:numFmt w:val="lowerLetter"/>
      <w:lvlText w:val="%5."/>
      <w:lvlJc w:val="left"/>
      <w:pPr>
        <w:ind w:left="4738" w:hanging="360"/>
      </w:pPr>
    </w:lvl>
    <w:lvl w:ilvl="5" w:tplc="0421001B" w:tentative="1">
      <w:start w:val="1"/>
      <w:numFmt w:val="lowerRoman"/>
      <w:lvlText w:val="%6."/>
      <w:lvlJc w:val="right"/>
      <w:pPr>
        <w:ind w:left="5458" w:hanging="180"/>
      </w:pPr>
    </w:lvl>
    <w:lvl w:ilvl="6" w:tplc="0421000F" w:tentative="1">
      <w:start w:val="1"/>
      <w:numFmt w:val="decimal"/>
      <w:lvlText w:val="%7."/>
      <w:lvlJc w:val="left"/>
      <w:pPr>
        <w:ind w:left="6178" w:hanging="360"/>
      </w:pPr>
    </w:lvl>
    <w:lvl w:ilvl="7" w:tplc="04210019" w:tentative="1">
      <w:start w:val="1"/>
      <w:numFmt w:val="lowerLetter"/>
      <w:lvlText w:val="%8."/>
      <w:lvlJc w:val="left"/>
      <w:pPr>
        <w:ind w:left="6898" w:hanging="360"/>
      </w:pPr>
    </w:lvl>
    <w:lvl w:ilvl="8" w:tplc="0421001B" w:tentative="1">
      <w:start w:val="1"/>
      <w:numFmt w:val="lowerRoman"/>
      <w:lvlText w:val="%9."/>
      <w:lvlJc w:val="right"/>
      <w:pPr>
        <w:ind w:left="7618" w:hanging="180"/>
      </w:pPr>
    </w:lvl>
  </w:abstractNum>
  <w:abstractNum w:abstractNumId="22">
    <w:nsid w:val="4AE90DB2"/>
    <w:multiLevelType w:val="hybridMultilevel"/>
    <w:tmpl w:val="ACD023B4"/>
    <w:lvl w:ilvl="0" w:tplc="AE662E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B082853"/>
    <w:multiLevelType w:val="hybridMultilevel"/>
    <w:tmpl w:val="C6123D3E"/>
    <w:lvl w:ilvl="0" w:tplc="48E05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936590E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066C54C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D527BE8"/>
    <w:multiLevelType w:val="hybridMultilevel"/>
    <w:tmpl w:val="931C35DE"/>
    <w:lvl w:ilvl="0" w:tplc="ADC8521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225537"/>
    <w:multiLevelType w:val="hybridMultilevel"/>
    <w:tmpl w:val="54CA250A"/>
    <w:lvl w:ilvl="0" w:tplc="FCA4C514">
      <w:start w:val="1"/>
      <w:numFmt w:val="lowerLetter"/>
      <w:lvlText w:val="%1)"/>
      <w:lvlJc w:val="left"/>
      <w:pPr>
        <w:ind w:left="1858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578" w:hanging="360"/>
      </w:pPr>
    </w:lvl>
    <w:lvl w:ilvl="2" w:tplc="0421001B" w:tentative="1">
      <w:start w:val="1"/>
      <w:numFmt w:val="lowerRoman"/>
      <w:lvlText w:val="%3."/>
      <w:lvlJc w:val="right"/>
      <w:pPr>
        <w:ind w:left="3298" w:hanging="180"/>
      </w:pPr>
    </w:lvl>
    <w:lvl w:ilvl="3" w:tplc="0421000F" w:tentative="1">
      <w:start w:val="1"/>
      <w:numFmt w:val="decimal"/>
      <w:lvlText w:val="%4."/>
      <w:lvlJc w:val="left"/>
      <w:pPr>
        <w:ind w:left="4018" w:hanging="360"/>
      </w:pPr>
    </w:lvl>
    <w:lvl w:ilvl="4" w:tplc="04210019" w:tentative="1">
      <w:start w:val="1"/>
      <w:numFmt w:val="lowerLetter"/>
      <w:lvlText w:val="%5."/>
      <w:lvlJc w:val="left"/>
      <w:pPr>
        <w:ind w:left="4738" w:hanging="360"/>
      </w:pPr>
    </w:lvl>
    <w:lvl w:ilvl="5" w:tplc="0421001B" w:tentative="1">
      <w:start w:val="1"/>
      <w:numFmt w:val="lowerRoman"/>
      <w:lvlText w:val="%6."/>
      <w:lvlJc w:val="right"/>
      <w:pPr>
        <w:ind w:left="5458" w:hanging="180"/>
      </w:pPr>
    </w:lvl>
    <w:lvl w:ilvl="6" w:tplc="0421000F" w:tentative="1">
      <w:start w:val="1"/>
      <w:numFmt w:val="decimal"/>
      <w:lvlText w:val="%7."/>
      <w:lvlJc w:val="left"/>
      <w:pPr>
        <w:ind w:left="6178" w:hanging="360"/>
      </w:pPr>
    </w:lvl>
    <w:lvl w:ilvl="7" w:tplc="04210019" w:tentative="1">
      <w:start w:val="1"/>
      <w:numFmt w:val="lowerLetter"/>
      <w:lvlText w:val="%8."/>
      <w:lvlJc w:val="left"/>
      <w:pPr>
        <w:ind w:left="6898" w:hanging="360"/>
      </w:pPr>
    </w:lvl>
    <w:lvl w:ilvl="8" w:tplc="0421001B" w:tentative="1">
      <w:start w:val="1"/>
      <w:numFmt w:val="lowerRoman"/>
      <w:lvlText w:val="%9."/>
      <w:lvlJc w:val="right"/>
      <w:pPr>
        <w:ind w:left="7618" w:hanging="180"/>
      </w:pPr>
    </w:lvl>
  </w:abstractNum>
  <w:abstractNum w:abstractNumId="26">
    <w:nsid w:val="566C2B2E"/>
    <w:multiLevelType w:val="hybridMultilevel"/>
    <w:tmpl w:val="C91836D8"/>
    <w:lvl w:ilvl="0" w:tplc="04090011">
      <w:start w:val="1"/>
      <w:numFmt w:val="decimal"/>
      <w:lvlText w:val="%1)"/>
      <w:lvlJc w:val="left"/>
      <w:pPr>
        <w:ind w:left="1712" w:hanging="360"/>
      </w:p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7">
    <w:nsid w:val="5C1F5546"/>
    <w:multiLevelType w:val="multilevel"/>
    <w:tmpl w:val="2D602C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56665E"/>
    <w:multiLevelType w:val="hybridMultilevel"/>
    <w:tmpl w:val="40BCF74A"/>
    <w:lvl w:ilvl="0" w:tplc="10A0315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9">
    <w:nsid w:val="5F1315C8"/>
    <w:multiLevelType w:val="hybridMultilevel"/>
    <w:tmpl w:val="53AC4D8A"/>
    <w:lvl w:ilvl="0" w:tplc="04090011">
      <w:start w:val="1"/>
      <w:numFmt w:val="decimal"/>
      <w:lvlText w:val="%1)"/>
      <w:lvlJc w:val="left"/>
      <w:pPr>
        <w:ind w:left="1712" w:hanging="360"/>
      </w:p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0">
    <w:nsid w:val="62EC51B0"/>
    <w:multiLevelType w:val="hybridMultilevel"/>
    <w:tmpl w:val="8348DB4C"/>
    <w:lvl w:ilvl="0" w:tplc="04210019">
      <w:start w:val="1"/>
      <w:numFmt w:val="lowerLetter"/>
      <w:lvlText w:val="%1."/>
      <w:lvlJc w:val="left"/>
      <w:pPr>
        <w:ind w:left="26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31">
    <w:nsid w:val="68DE58DE"/>
    <w:multiLevelType w:val="multilevel"/>
    <w:tmpl w:val="1AE6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0B06BF4"/>
    <w:multiLevelType w:val="hybridMultilevel"/>
    <w:tmpl w:val="84E81A96"/>
    <w:lvl w:ilvl="0" w:tplc="04210011">
      <w:start w:val="1"/>
      <w:numFmt w:val="decimal"/>
      <w:lvlText w:val="%1)"/>
      <w:lvlJc w:val="left"/>
      <w:pPr>
        <w:ind w:left="1996" w:hanging="360"/>
      </w:p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3">
    <w:nsid w:val="70DC6FEA"/>
    <w:multiLevelType w:val="hybridMultilevel"/>
    <w:tmpl w:val="0EB0E6E8"/>
    <w:lvl w:ilvl="0" w:tplc="0240D3CE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>
    <w:nsid w:val="77182D38"/>
    <w:multiLevelType w:val="hybridMultilevel"/>
    <w:tmpl w:val="D7C429D6"/>
    <w:lvl w:ilvl="0" w:tplc="04090011">
      <w:start w:val="1"/>
      <w:numFmt w:val="decimal"/>
      <w:lvlText w:val="%1)"/>
      <w:lvlJc w:val="left"/>
      <w:pPr>
        <w:ind w:left="1712" w:hanging="360"/>
      </w:p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5">
    <w:nsid w:val="7B4303DC"/>
    <w:multiLevelType w:val="hybridMultilevel"/>
    <w:tmpl w:val="DD2A327A"/>
    <w:lvl w:ilvl="0" w:tplc="2B7A31C6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33"/>
  </w:num>
  <w:num w:numId="2">
    <w:abstractNumId w:val="30"/>
  </w:num>
  <w:num w:numId="3">
    <w:abstractNumId w:val="23"/>
  </w:num>
  <w:num w:numId="4">
    <w:abstractNumId w:val="11"/>
  </w:num>
  <w:num w:numId="5">
    <w:abstractNumId w:val="22"/>
  </w:num>
  <w:num w:numId="6">
    <w:abstractNumId w:val="28"/>
  </w:num>
  <w:num w:numId="7">
    <w:abstractNumId w:val="3"/>
  </w:num>
  <w:num w:numId="8">
    <w:abstractNumId w:val="8"/>
  </w:num>
  <w:num w:numId="9">
    <w:abstractNumId w:val="25"/>
  </w:num>
  <w:num w:numId="10">
    <w:abstractNumId w:val="21"/>
  </w:num>
  <w:num w:numId="11">
    <w:abstractNumId w:val="18"/>
  </w:num>
  <w:num w:numId="12">
    <w:abstractNumId w:val="27"/>
  </w:num>
  <w:num w:numId="13">
    <w:abstractNumId w:val="20"/>
  </w:num>
  <w:num w:numId="14">
    <w:abstractNumId w:val="31"/>
  </w:num>
  <w:num w:numId="15">
    <w:abstractNumId w:val="32"/>
  </w:num>
  <w:num w:numId="16">
    <w:abstractNumId w:val="16"/>
  </w:num>
  <w:num w:numId="17">
    <w:abstractNumId w:val="9"/>
  </w:num>
  <w:num w:numId="18">
    <w:abstractNumId w:val="24"/>
  </w:num>
  <w:num w:numId="19">
    <w:abstractNumId w:val="19"/>
  </w:num>
  <w:num w:numId="20">
    <w:abstractNumId w:val="6"/>
  </w:num>
  <w:num w:numId="21">
    <w:abstractNumId w:val="4"/>
  </w:num>
  <w:num w:numId="22">
    <w:abstractNumId w:val="5"/>
  </w:num>
  <w:num w:numId="23">
    <w:abstractNumId w:val="17"/>
  </w:num>
  <w:num w:numId="24">
    <w:abstractNumId w:val="29"/>
  </w:num>
  <w:num w:numId="25">
    <w:abstractNumId w:val="0"/>
  </w:num>
  <w:num w:numId="26">
    <w:abstractNumId w:val="1"/>
  </w:num>
  <w:num w:numId="27">
    <w:abstractNumId w:val="34"/>
  </w:num>
  <w:num w:numId="28">
    <w:abstractNumId w:val="14"/>
  </w:num>
  <w:num w:numId="29">
    <w:abstractNumId w:val="10"/>
  </w:num>
  <w:num w:numId="30">
    <w:abstractNumId w:val="26"/>
  </w:num>
  <w:num w:numId="31">
    <w:abstractNumId w:val="13"/>
  </w:num>
  <w:num w:numId="32">
    <w:abstractNumId w:val="7"/>
  </w:num>
  <w:num w:numId="33">
    <w:abstractNumId w:val="35"/>
  </w:num>
  <w:num w:numId="34">
    <w:abstractNumId w:val="12"/>
  </w:num>
  <w:num w:numId="35">
    <w:abstractNumId w:val="15"/>
  </w:num>
  <w:num w:numId="36">
    <w:abstractNumId w:val="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ttachedTemplate r:id="rId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3E01"/>
    <w:rsid w:val="00014566"/>
    <w:rsid w:val="00015FB1"/>
    <w:rsid w:val="00022F34"/>
    <w:rsid w:val="00026D06"/>
    <w:rsid w:val="00030FA3"/>
    <w:rsid w:val="0003795F"/>
    <w:rsid w:val="000448ED"/>
    <w:rsid w:val="00046A92"/>
    <w:rsid w:val="00051AF6"/>
    <w:rsid w:val="0005213B"/>
    <w:rsid w:val="000559F8"/>
    <w:rsid w:val="000561AA"/>
    <w:rsid w:val="00061171"/>
    <w:rsid w:val="00061BCD"/>
    <w:rsid w:val="00067BEE"/>
    <w:rsid w:val="00072077"/>
    <w:rsid w:val="00074A02"/>
    <w:rsid w:val="0007601C"/>
    <w:rsid w:val="000769E5"/>
    <w:rsid w:val="00082199"/>
    <w:rsid w:val="0008449A"/>
    <w:rsid w:val="000872A4"/>
    <w:rsid w:val="00096EB3"/>
    <w:rsid w:val="000A19C5"/>
    <w:rsid w:val="000B1BFC"/>
    <w:rsid w:val="000B1E75"/>
    <w:rsid w:val="000B3BE1"/>
    <w:rsid w:val="000B4FD9"/>
    <w:rsid w:val="000C1C2C"/>
    <w:rsid w:val="000C3A7D"/>
    <w:rsid w:val="000C7C92"/>
    <w:rsid w:val="000D126A"/>
    <w:rsid w:val="000D2F1E"/>
    <w:rsid w:val="000E1E01"/>
    <w:rsid w:val="000E4BAC"/>
    <w:rsid w:val="000E517D"/>
    <w:rsid w:val="000E6C69"/>
    <w:rsid w:val="000E6E50"/>
    <w:rsid w:val="000F024F"/>
    <w:rsid w:val="000F2A50"/>
    <w:rsid w:val="000F2C7B"/>
    <w:rsid w:val="00101B71"/>
    <w:rsid w:val="001026AF"/>
    <w:rsid w:val="001069B6"/>
    <w:rsid w:val="001126AD"/>
    <w:rsid w:val="00130FFD"/>
    <w:rsid w:val="001327C2"/>
    <w:rsid w:val="00133433"/>
    <w:rsid w:val="00152B9B"/>
    <w:rsid w:val="00153FAE"/>
    <w:rsid w:val="00155DF0"/>
    <w:rsid w:val="00162F96"/>
    <w:rsid w:val="00165145"/>
    <w:rsid w:val="0016636C"/>
    <w:rsid w:val="00166A9D"/>
    <w:rsid w:val="00170BAA"/>
    <w:rsid w:val="00171CEF"/>
    <w:rsid w:val="001733BC"/>
    <w:rsid w:val="00174C51"/>
    <w:rsid w:val="00176311"/>
    <w:rsid w:val="00180D94"/>
    <w:rsid w:val="00181B27"/>
    <w:rsid w:val="00190782"/>
    <w:rsid w:val="0019167E"/>
    <w:rsid w:val="0019209C"/>
    <w:rsid w:val="001925A5"/>
    <w:rsid w:val="00195A3E"/>
    <w:rsid w:val="00195E40"/>
    <w:rsid w:val="001A1D22"/>
    <w:rsid w:val="001A31EE"/>
    <w:rsid w:val="001A450F"/>
    <w:rsid w:val="001A57D9"/>
    <w:rsid w:val="001A57EF"/>
    <w:rsid w:val="001A59D4"/>
    <w:rsid w:val="001A7BE9"/>
    <w:rsid w:val="001B62C3"/>
    <w:rsid w:val="001C080F"/>
    <w:rsid w:val="001C08C3"/>
    <w:rsid w:val="001C0A98"/>
    <w:rsid w:val="001C120B"/>
    <w:rsid w:val="001C23DE"/>
    <w:rsid w:val="001C6574"/>
    <w:rsid w:val="001C7937"/>
    <w:rsid w:val="001D21EA"/>
    <w:rsid w:val="001D798A"/>
    <w:rsid w:val="001E1926"/>
    <w:rsid w:val="001E3F1F"/>
    <w:rsid w:val="001E72F6"/>
    <w:rsid w:val="001F1848"/>
    <w:rsid w:val="001F39AA"/>
    <w:rsid w:val="001F3AB9"/>
    <w:rsid w:val="001F4E29"/>
    <w:rsid w:val="001F6290"/>
    <w:rsid w:val="001F6379"/>
    <w:rsid w:val="001F6540"/>
    <w:rsid w:val="001F732D"/>
    <w:rsid w:val="00201BED"/>
    <w:rsid w:val="00201C33"/>
    <w:rsid w:val="00211D25"/>
    <w:rsid w:val="002154AC"/>
    <w:rsid w:val="0023217B"/>
    <w:rsid w:val="002443AD"/>
    <w:rsid w:val="0024548D"/>
    <w:rsid w:val="0024764C"/>
    <w:rsid w:val="00262752"/>
    <w:rsid w:val="00265D2E"/>
    <w:rsid w:val="002715B5"/>
    <w:rsid w:val="00271F3C"/>
    <w:rsid w:val="002762F5"/>
    <w:rsid w:val="00276A12"/>
    <w:rsid w:val="00280C61"/>
    <w:rsid w:val="002812C4"/>
    <w:rsid w:val="002829D5"/>
    <w:rsid w:val="002830A3"/>
    <w:rsid w:val="00283A5E"/>
    <w:rsid w:val="00283F8A"/>
    <w:rsid w:val="00285547"/>
    <w:rsid w:val="00286F1F"/>
    <w:rsid w:val="0029090A"/>
    <w:rsid w:val="00291E25"/>
    <w:rsid w:val="00292D16"/>
    <w:rsid w:val="00297B86"/>
    <w:rsid w:val="002A4811"/>
    <w:rsid w:val="002A5D4D"/>
    <w:rsid w:val="002B57A7"/>
    <w:rsid w:val="002B5D0E"/>
    <w:rsid w:val="002B6479"/>
    <w:rsid w:val="002B67A2"/>
    <w:rsid w:val="002C038A"/>
    <w:rsid w:val="002C3AE8"/>
    <w:rsid w:val="002D33AD"/>
    <w:rsid w:val="002D41B9"/>
    <w:rsid w:val="002D67E0"/>
    <w:rsid w:val="002E1A43"/>
    <w:rsid w:val="002E5EAE"/>
    <w:rsid w:val="002E7667"/>
    <w:rsid w:val="002E76F0"/>
    <w:rsid w:val="002F6F14"/>
    <w:rsid w:val="00303B36"/>
    <w:rsid w:val="0031298D"/>
    <w:rsid w:val="00316380"/>
    <w:rsid w:val="0032008A"/>
    <w:rsid w:val="00320AE0"/>
    <w:rsid w:val="00330433"/>
    <w:rsid w:val="003336CE"/>
    <w:rsid w:val="00336991"/>
    <w:rsid w:val="00336F0B"/>
    <w:rsid w:val="00337F6A"/>
    <w:rsid w:val="00341936"/>
    <w:rsid w:val="00344557"/>
    <w:rsid w:val="0034721B"/>
    <w:rsid w:val="00347395"/>
    <w:rsid w:val="00347B75"/>
    <w:rsid w:val="00354763"/>
    <w:rsid w:val="0036001D"/>
    <w:rsid w:val="00362351"/>
    <w:rsid w:val="00362636"/>
    <w:rsid w:val="003629BA"/>
    <w:rsid w:val="00365C72"/>
    <w:rsid w:val="00365C9C"/>
    <w:rsid w:val="00365CC5"/>
    <w:rsid w:val="00367D25"/>
    <w:rsid w:val="003746CC"/>
    <w:rsid w:val="00377B9D"/>
    <w:rsid w:val="00380730"/>
    <w:rsid w:val="00382660"/>
    <w:rsid w:val="003904EE"/>
    <w:rsid w:val="00394445"/>
    <w:rsid w:val="00394C0D"/>
    <w:rsid w:val="00395118"/>
    <w:rsid w:val="003A481B"/>
    <w:rsid w:val="003A51E2"/>
    <w:rsid w:val="003A76C2"/>
    <w:rsid w:val="003B18AB"/>
    <w:rsid w:val="003B1C48"/>
    <w:rsid w:val="003B1DF2"/>
    <w:rsid w:val="003B24DF"/>
    <w:rsid w:val="003B48B6"/>
    <w:rsid w:val="003B49DD"/>
    <w:rsid w:val="003B7234"/>
    <w:rsid w:val="003C7B16"/>
    <w:rsid w:val="003D0F9F"/>
    <w:rsid w:val="003D17BA"/>
    <w:rsid w:val="003D54E0"/>
    <w:rsid w:val="003E03A2"/>
    <w:rsid w:val="003E2CC1"/>
    <w:rsid w:val="003E6ABF"/>
    <w:rsid w:val="003F1680"/>
    <w:rsid w:val="003F6B91"/>
    <w:rsid w:val="003F6C6C"/>
    <w:rsid w:val="00400107"/>
    <w:rsid w:val="00400F14"/>
    <w:rsid w:val="00402206"/>
    <w:rsid w:val="004034FE"/>
    <w:rsid w:val="004044EF"/>
    <w:rsid w:val="00412741"/>
    <w:rsid w:val="00416109"/>
    <w:rsid w:val="00416A4B"/>
    <w:rsid w:val="004249D3"/>
    <w:rsid w:val="004269E6"/>
    <w:rsid w:val="00431D35"/>
    <w:rsid w:val="00432E5A"/>
    <w:rsid w:val="00437E3D"/>
    <w:rsid w:val="0044665A"/>
    <w:rsid w:val="00446F47"/>
    <w:rsid w:val="00446F7B"/>
    <w:rsid w:val="00450F4C"/>
    <w:rsid w:val="00454080"/>
    <w:rsid w:val="00454E03"/>
    <w:rsid w:val="004552BE"/>
    <w:rsid w:val="004623ED"/>
    <w:rsid w:val="00462813"/>
    <w:rsid w:val="004649F0"/>
    <w:rsid w:val="00465F6C"/>
    <w:rsid w:val="004709BF"/>
    <w:rsid w:val="00481D2C"/>
    <w:rsid w:val="00484D62"/>
    <w:rsid w:val="00484F20"/>
    <w:rsid w:val="0048551E"/>
    <w:rsid w:val="004873AE"/>
    <w:rsid w:val="004878FC"/>
    <w:rsid w:val="004906AA"/>
    <w:rsid w:val="00496C99"/>
    <w:rsid w:val="004977C2"/>
    <w:rsid w:val="004A0167"/>
    <w:rsid w:val="004A121B"/>
    <w:rsid w:val="004A35CB"/>
    <w:rsid w:val="004A71C6"/>
    <w:rsid w:val="004A7650"/>
    <w:rsid w:val="004B00C2"/>
    <w:rsid w:val="004B18E2"/>
    <w:rsid w:val="004B1F16"/>
    <w:rsid w:val="004B21A2"/>
    <w:rsid w:val="004B47D9"/>
    <w:rsid w:val="004B5643"/>
    <w:rsid w:val="004B745E"/>
    <w:rsid w:val="004B777B"/>
    <w:rsid w:val="004B7891"/>
    <w:rsid w:val="004C382C"/>
    <w:rsid w:val="004C3D54"/>
    <w:rsid w:val="004C3EE7"/>
    <w:rsid w:val="004C6262"/>
    <w:rsid w:val="004D4401"/>
    <w:rsid w:val="004D5404"/>
    <w:rsid w:val="004E513E"/>
    <w:rsid w:val="004E7084"/>
    <w:rsid w:val="004F2F91"/>
    <w:rsid w:val="004F61E6"/>
    <w:rsid w:val="004F77E4"/>
    <w:rsid w:val="00502218"/>
    <w:rsid w:val="00506CEE"/>
    <w:rsid w:val="00506D3D"/>
    <w:rsid w:val="0051034D"/>
    <w:rsid w:val="0051167D"/>
    <w:rsid w:val="00512672"/>
    <w:rsid w:val="005131EE"/>
    <w:rsid w:val="00514D13"/>
    <w:rsid w:val="00515CDD"/>
    <w:rsid w:val="00517A78"/>
    <w:rsid w:val="00517C87"/>
    <w:rsid w:val="00521590"/>
    <w:rsid w:val="00524AD9"/>
    <w:rsid w:val="00524FBA"/>
    <w:rsid w:val="00525989"/>
    <w:rsid w:val="00531C8F"/>
    <w:rsid w:val="00532905"/>
    <w:rsid w:val="00533351"/>
    <w:rsid w:val="00540EF2"/>
    <w:rsid w:val="005412DC"/>
    <w:rsid w:val="00542D03"/>
    <w:rsid w:val="005435F0"/>
    <w:rsid w:val="005533BD"/>
    <w:rsid w:val="00554A50"/>
    <w:rsid w:val="00561511"/>
    <w:rsid w:val="005623DC"/>
    <w:rsid w:val="0056308B"/>
    <w:rsid w:val="00564235"/>
    <w:rsid w:val="00566F81"/>
    <w:rsid w:val="00567362"/>
    <w:rsid w:val="00570E15"/>
    <w:rsid w:val="00570FEF"/>
    <w:rsid w:val="00575BD5"/>
    <w:rsid w:val="00581421"/>
    <w:rsid w:val="00584100"/>
    <w:rsid w:val="00592BEB"/>
    <w:rsid w:val="00595E5F"/>
    <w:rsid w:val="00597655"/>
    <w:rsid w:val="00597D3D"/>
    <w:rsid w:val="005A59D4"/>
    <w:rsid w:val="005B051A"/>
    <w:rsid w:val="005B131A"/>
    <w:rsid w:val="005B49D7"/>
    <w:rsid w:val="005B4A71"/>
    <w:rsid w:val="005B7B61"/>
    <w:rsid w:val="005C2D63"/>
    <w:rsid w:val="005C33BC"/>
    <w:rsid w:val="005C3E43"/>
    <w:rsid w:val="005C47E3"/>
    <w:rsid w:val="005D10FA"/>
    <w:rsid w:val="005D4E30"/>
    <w:rsid w:val="005D6564"/>
    <w:rsid w:val="005E47F2"/>
    <w:rsid w:val="005E6902"/>
    <w:rsid w:val="005E7FA1"/>
    <w:rsid w:val="005F2E17"/>
    <w:rsid w:val="005F4174"/>
    <w:rsid w:val="005F70E3"/>
    <w:rsid w:val="006024C6"/>
    <w:rsid w:val="006041A1"/>
    <w:rsid w:val="00604837"/>
    <w:rsid w:val="00605345"/>
    <w:rsid w:val="00610117"/>
    <w:rsid w:val="00613793"/>
    <w:rsid w:val="006139C9"/>
    <w:rsid w:val="00614CA5"/>
    <w:rsid w:val="00621528"/>
    <w:rsid w:val="00622CC0"/>
    <w:rsid w:val="00625615"/>
    <w:rsid w:val="00627A12"/>
    <w:rsid w:val="00631410"/>
    <w:rsid w:val="00631EC1"/>
    <w:rsid w:val="00633E01"/>
    <w:rsid w:val="00634910"/>
    <w:rsid w:val="00635F8B"/>
    <w:rsid w:val="006363FE"/>
    <w:rsid w:val="00640399"/>
    <w:rsid w:val="0064488A"/>
    <w:rsid w:val="00644F22"/>
    <w:rsid w:val="0064641B"/>
    <w:rsid w:val="00650907"/>
    <w:rsid w:val="00653A2B"/>
    <w:rsid w:val="00655F47"/>
    <w:rsid w:val="006654C1"/>
    <w:rsid w:val="00666514"/>
    <w:rsid w:val="006665BF"/>
    <w:rsid w:val="00666E46"/>
    <w:rsid w:val="0067361D"/>
    <w:rsid w:val="00680CBD"/>
    <w:rsid w:val="0068247C"/>
    <w:rsid w:val="00684769"/>
    <w:rsid w:val="0068730A"/>
    <w:rsid w:val="00694D34"/>
    <w:rsid w:val="00697513"/>
    <w:rsid w:val="00697634"/>
    <w:rsid w:val="006A099A"/>
    <w:rsid w:val="006B21ED"/>
    <w:rsid w:val="006C0661"/>
    <w:rsid w:val="006C4F76"/>
    <w:rsid w:val="006D32F5"/>
    <w:rsid w:val="006D5377"/>
    <w:rsid w:val="006E1F7D"/>
    <w:rsid w:val="006E422F"/>
    <w:rsid w:val="006E4E21"/>
    <w:rsid w:val="006E50B7"/>
    <w:rsid w:val="006E54C9"/>
    <w:rsid w:val="006E7845"/>
    <w:rsid w:val="006F0D29"/>
    <w:rsid w:val="006F1281"/>
    <w:rsid w:val="006F28A1"/>
    <w:rsid w:val="006F7EA9"/>
    <w:rsid w:val="0070193B"/>
    <w:rsid w:val="00701A8A"/>
    <w:rsid w:val="007050EC"/>
    <w:rsid w:val="00705713"/>
    <w:rsid w:val="00710C0B"/>
    <w:rsid w:val="0071285D"/>
    <w:rsid w:val="00714492"/>
    <w:rsid w:val="007208F5"/>
    <w:rsid w:val="00722BB7"/>
    <w:rsid w:val="007269CF"/>
    <w:rsid w:val="0073309D"/>
    <w:rsid w:val="00733A8E"/>
    <w:rsid w:val="00733B31"/>
    <w:rsid w:val="00735934"/>
    <w:rsid w:val="0074240E"/>
    <w:rsid w:val="00743DBA"/>
    <w:rsid w:val="00743E13"/>
    <w:rsid w:val="007531B2"/>
    <w:rsid w:val="00754A88"/>
    <w:rsid w:val="00760C81"/>
    <w:rsid w:val="00762CC8"/>
    <w:rsid w:val="00765312"/>
    <w:rsid w:val="00765DF0"/>
    <w:rsid w:val="0076684C"/>
    <w:rsid w:val="0076698A"/>
    <w:rsid w:val="007676ED"/>
    <w:rsid w:val="0077184E"/>
    <w:rsid w:val="00774F36"/>
    <w:rsid w:val="007779E1"/>
    <w:rsid w:val="00781B26"/>
    <w:rsid w:val="00781FD3"/>
    <w:rsid w:val="00782848"/>
    <w:rsid w:val="007840D3"/>
    <w:rsid w:val="007847FE"/>
    <w:rsid w:val="00786DC8"/>
    <w:rsid w:val="007918BB"/>
    <w:rsid w:val="00794575"/>
    <w:rsid w:val="0079796F"/>
    <w:rsid w:val="007B4EA5"/>
    <w:rsid w:val="007B5396"/>
    <w:rsid w:val="007B7A72"/>
    <w:rsid w:val="007C1DB5"/>
    <w:rsid w:val="007C29A0"/>
    <w:rsid w:val="007C58AE"/>
    <w:rsid w:val="007D0436"/>
    <w:rsid w:val="007D0C54"/>
    <w:rsid w:val="007D38DB"/>
    <w:rsid w:val="007D70D0"/>
    <w:rsid w:val="007D765A"/>
    <w:rsid w:val="007E0E7E"/>
    <w:rsid w:val="007E1928"/>
    <w:rsid w:val="007E300D"/>
    <w:rsid w:val="007E450D"/>
    <w:rsid w:val="007E4733"/>
    <w:rsid w:val="007E617F"/>
    <w:rsid w:val="007E6476"/>
    <w:rsid w:val="007F4881"/>
    <w:rsid w:val="007F5F7C"/>
    <w:rsid w:val="007F6A01"/>
    <w:rsid w:val="00801EDF"/>
    <w:rsid w:val="0080202E"/>
    <w:rsid w:val="0080321E"/>
    <w:rsid w:val="00803373"/>
    <w:rsid w:val="0081013C"/>
    <w:rsid w:val="00812FE0"/>
    <w:rsid w:val="00821C03"/>
    <w:rsid w:val="008234EA"/>
    <w:rsid w:val="0082399C"/>
    <w:rsid w:val="00831793"/>
    <w:rsid w:val="0083184F"/>
    <w:rsid w:val="00832418"/>
    <w:rsid w:val="0083287F"/>
    <w:rsid w:val="00835F60"/>
    <w:rsid w:val="00836421"/>
    <w:rsid w:val="00842F94"/>
    <w:rsid w:val="00843896"/>
    <w:rsid w:val="008476EE"/>
    <w:rsid w:val="00857313"/>
    <w:rsid w:val="00865C53"/>
    <w:rsid w:val="00866242"/>
    <w:rsid w:val="008665A5"/>
    <w:rsid w:val="00867224"/>
    <w:rsid w:val="008672B7"/>
    <w:rsid w:val="00873049"/>
    <w:rsid w:val="00877C3F"/>
    <w:rsid w:val="00882861"/>
    <w:rsid w:val="00882B26"/>
    <w:rsid w:val="00883C8C"/>
    <w:rsid w:val="00884FFC"/>
    <w:rsid w:val="008852FB"/>
    <w:rsid w:val="00887C99"/>
    <w:rsid w:val="00891AD6"/>
    <w:rsid w:val="008955E1"/>
    <w:rsid w:val="00897906"/>
    <w:rsid w:val="008A0E6A"/>
    <w:rsid w:val="008A2C25"/>
    <w:rsid w:val="008B243B"/>
    <w:rsid w:val="008B50AB"/>
    <w:rsid w:val="008B74C5"/>
    <w:rsid w:val="008D2AE5"/>
    <w:rsid w:val="008D2FDD"/>
    <w:rsid w:val="008D37A3"/>
    <w:rsid w:val="008D3A8C"/>
    <w:rsid w:val="008D5165"/>
    <w:rsid w:val="008D7A04"/>
    <w:rsid w:val="008E39BD"/>
    <w:rsid w:val="008E427C"/>
    <w:rsid w:val="008E473C"/>
    <w:rsid w:val="008E7BD5"/>
    <w:rsid w:val="008F2620"/>
    <w:rsid w:val="008F2CC3"/>
    <w:rsid w:val="008F360F"/>
    <w:rsid w:val="008F443A"/>
    <w:rsid w:val="008F6855"/>
    <w:rsid w:val="00902FD7"/>
    <w:rsid w:val="00904FFD"/>
    <w:rsid w:val="00915957"/>
    <w:rsid w:val="00917A47"/>
    <w:rsid w:val="00917EDA"/>
    <w:rsid w:val="009229A4"/>
    <w:rsid w:val="00926C71"/>
    <w:rsid w:val="00930721"/>
    <w:rsid w:val="009309C6"/>
    <w:rsid w:val="00932432"/>
    <w:rsid w:val="009337EF"/>
    <w:rsid w:val="009338C4"/>
    <w:rsid w:val="00934714"/>
    <w:rsid w:val="0093646E"/>
    <w:rsid w:val="0094110C"/>
    <w:rsid w:val="00945279"/>
    <w:rsid w:val="00946957"/>
    <w:rsid w:val="009516E2"/>
    <w:rsid w:val="00954EC2"/>
    <w:rsid w:val="0095519D"/>
    <w:rsid w:val="00956623"/>
    <w:rsid w:val="0096125D"/>
    <w:rsid w:val="009616EA"/>
    <w:rsid w:val="00961CE4"/>
    <w:rsid w:val="009664D7"/>
    <w:rsid w:val="00967F4B"/>
    <w:rsid w:val="00970350"/>
    <w:rsid w:val="00974188"/>
    <w:rsid w:val="009750CD"/>
    <w:rsid w:val="00975478"/>
    <w:rsid w:val="00975972"/>
    <w:rsid w:val="00976C8B"/>
    <w:rsid w:val="00980A84"/>
    <w:rsid w:val="00990C55"/>
    <w:rsid w:val="00991F28"/>
    <w:rsid w:val="009926C8"/>
    <w:rsid w:val="00993B06"/>
    <w:rsid w:val="00996186"/>
    <w:rsid w:val="00996D4A"/>
    <w:rsid w:val="009977C4"/>
    <w:rsid w:val="009A312A"/>
    <w:rsid w:val="009B2431"/>
    <w:rsid w:val="009B3211"/>
    <w:rsid w:val="009B3D33"/>
    <w:rsid w:val="009B7059"/>
    <w:rsid w:val="009C39EF"/>
    <w:rsid w:val="009C7DFC"/>
    <w:rsid w:val="009D1E46"/>
    <w:rsid w:val="009D4580"/>
    <w:rsid w:val="009E6266"/>
    <w:rsid w:val="009F04F8"/>
    <w:rsid w:val="009F4DD0"/>
    <w:rsid w:val="00A00731"/>
    <w:rsid w:val="00A025EA"/>
    <w:rsid w:val="00A02B99"/>
    <w:rsid w:val="00A02C00"/>
    <w:rsid w:val="00A07F26"/>
    <w:rsid w:val="00A140DC"/>
    <w:rsid w:val="00A15930"/>
    <w:rsid w:val="00A20825"/>
    <w:rsid w:val="00A24B44"/>
    <w:rsid w:val="00A32328"/>
    <w:rsid w:val="00A36C16"/>
    <w:rsid w:val="00A4420A"/>
    <w:rsid w:val="00A449D2"/>
    <w:rsid w:val="00A45642"/>
    <w:rsid w:val="00A45664"/>
    <w:rsid w:val="00A46695"/>
    <w:rsid w:val="00A46CEF"/>
    <w:rsid w:val="00A52653"/>
    <w:rsid w:val="00A5380D"/>
    <w:rsid w:val="00A558CE"/>
    <w:rsid w:val="00A56313"/>
    <w:rsid w:val="00A57029"/>
    <w:rsid w:val="00A650CA"/>
    <w:rsid w:val="00A7190D"/>
    <w:rsid w:val="00A76A5F"/>
    <w:rsid w:val="00A80134"/>
    <w:rsid w:val="00A81163"/>
    <w:rsid w:val="00A8133E"/>
    <w:rsid w:val="00A813AA"/>
    <w:rsid w:val="00A84759"/>
    <w:rsid w:val="00A87658"/>
    <w:rsid w:val="00A876D8"/>
    <w:rsid w:val="00A87CC3"/>
    <w:rsid w:val="00A9524D"/>
    <w:rsid w:val="00AA040E"/>
    <w:rsid w:val="00AA10D7"/>
    <w:rsid w:val="00AA694A"/>
    <w:rsid w:val="00AA6BC3"/>
    <w:rsid w:val="00AB0AA6"/>
    <w:rsid w:val="00AB7B95"/>
    <w:rsid w:val="00AC0146"/>
    <w:rsid w:val="00AC1ED4"/>
    <w:rsid w:val="00AC31A1"/>
    <w:rsid w:val="00AC5B9B"/>
    <w:rsid w:val="00AC6F41"/>
    <w:rsid w:val="00AD0768"/>
    <w:rsid w:val="00AD25C8"/>
    <w:rsid w:val="00AD2F49"/>
    <w:rsid w:val="00AD3F21"/>
    <w:rsid w:val="00AD52B6"/>
    <w:rsid w:val="00AD61C9"/>
    <w:rsid w:val="00AE340D"/>
    <w:rsid w:val="00AE4C6E"/>
    <w:rsid w:val="00AE6C27"/>
    <w:rsid w:val="00AF207B"/>
    <w:rsid w:val="00AF2336"/>
    <w:rsid w:val="00AF5E04"/>
    <w:rsid w:val="00AF6B29"/>
    <w:rsid w:val="00AF6DD3"/>
    <w:rsid w:val="00B04E3F"/>
    <w:rsid w:val="00B052FB"/>
    <w:rsid w:val="00B06F0A"/>
    <w:rsid w:val="00B21101"/>
    <w:rsid w:val="00B224F5"/>
    <w:rsid w:val="00B23E8C"/>
    <w:rsid w:val="00B23F78"/>
    <w:rsid w:val="00B25AA2"/>
    <w:rsid w:val="00B25E1A"/>
    <w:rsid w:val="00B31202"/>
    <w:rsid w:val="00B3396D"/>
    <w:rsid w:val="00B367EF"/>
    <w:rsid w:val="00B43AF9"/>
    <w:rsid w:val="00B52735"/>
    <w:rsid w:val="00B54E9A"/>
    <w:rsid w:val="00B550D9"/>
    <w:rsid w:val="00B576A1"/>
    <w:rsid w:val="00B62884"/>
    <w:rsid w:val="00B63E6B"/>
    <w:rsid w:val="00B67DB8"/>
    <w:rsid w:val="00B74327"/>
    <w:rsid w:val="00B8470C"/>
    <w:rsid w:val="00B93CF0"/>
    <w:rsid w:val="00B93E42"/>
    <w:rsid w:val="00BA508D"/>
    <w:rsid w:val="00BA5C6E"/>
    <w:rsid w:val="00BB2977"/>
    <w:rsid w:val="00BB37ED"/>
    <w:rsid w:val="00BC2433"/>
    <w:rsid w:val="00BD5D3C"/>
    <w:rsid w:val="00BD694D"/>
    <w:rsid w:val="00BD7089"/>
    <w:rsid w:val="00BE11C7"/>
    <w:rsid w:val="00BE1AF4"/>
    <w:rsid w:val="00BE6168"/>
    <w:rsid w:val="00BF0EB7"/>
    <w:rsid w:val="00BF2F24"/>
    <w:rsid w:val="00BF600A"/>
    <w:rsid w:val="00C02306"/>
    <w:rsid w:val="00C024BF"/>
    <w:rsid w:val="00C06D1C"/>
    <w:rsid w:val="00C105A0"/>
    <w:rsid w:val="00C1250F"/>
    <w:rsid w:val="00C15BD4"/>
    <w:rsid w:val="00C16988"/>
    <w:rsid w:val="00C23231"/>
    <w:rsid w:val="00C23B8C"/>
    <w:rsid w:val="00C23C9E"/>
    <w:rsid w:val="00C245B5"/>
    <w:rsid w:val="00C24896"/>
    <w:rsid w:val="00C26F70"/>
    <w:rsid w:val="00C30AF0"/>
    <w:rsid w:val="00C315AF"/>
    <w:rsid w:val="00C3371E"/>
    <w:rsid w:val="00C33906"/>
    <w:rsid w:val="00C34133"/>
    <w:rsid w:val="00C34333"/>
    <w:rsid w:val="00C40AED"/>
    <w:rsid w:val="00C40E9D"/>
    <w:rsid w:val="00C455FB"/>
    <w:rsid w:val="00C55744"/>
    <w:rsid w:val="00C64DD8"/>
    <w:rsid w:val="00C65C60"/>
    <w:rsid w:val="00C747F5"/>
    <w:rsid w:val="00C76D3D"/>
    <w:rsid w:val="00C774D7"/>
    <w:rsid w:val="00C82125"/>
    <w:rsid w:val="00C868F3"/>
    <w:rsid w:val="00C87469"/>
    <w:rsid w:val="00C920F6"/>
    <w:rsid w:val="00C959DF"/>
    <w:rsid w:val="00C97CE6"/>
    <w:rsid w:val="00CA11FB"/>
    <w:rsid w:val="00CA1B69"/>
    <w:rsid w:val="00CA5633"/>
    <w:rsid w:val="00CA5FD9"/>
    <w:rsid w:val="00CA7100"/>
    <w:rsid w:val="00CB2BF1"/>
    <w:rsid w:val="00CC1EDA"/>
    <w:rsid w:val="00CD2C17"/>
    <w:rsid w:val="00CD3FAD"/>
    <w:rsid w:val="00CD6719"/>
    <w:rsid w:val="00CE4F15"/>
    <w:rsid w:val="00CE78D6"/>
    <w:rsid w:val="00CF01ED"/>
    <w:rsid w:val="00CF3931"/>
    <w:rsid w:val="00CF7142"/>
    <w:rsid w:val="00D034FA"/>
    <w:rsid w:val="00D064BC"/>
    <w:rsid w:val="00D07459"/>
    <w:rsid w:val="00D152AB"/>
    <w:rsid w:val="00D162F5"/>
    <w:rsid w:val="00D17734"/>
    <w:rsid w:val="00D179F9"/>
    <w:rsid w:val="00D20FBD"/>
    <w:rsid w:val="00D233AD"/>
    <w:rsid w:val="00D239C1"/>
    <w:rsid w:val="00D264C5"/>
    <w:rsid w:val="00D3233D"/>
    <w:rsid w:val="00D35007"/>
    <w:rsid w:val="00D36DA3"/>
    <w:rsid w:val="00D456A0"/>
    <w:rsid w:val="00D45768"/>
    <w:rsid w:val="00D46908"/>
    <w:rsid w:val="00D50879"/>
    <w:rsid w:val="00D50E42"/>
    <w:rsid w:val="00D52B75"/>
    <w:rsid w:val="00D537BD"/>
    <w:rsid w:val="00D60AEC"/>
    <w:rsid w:val="00D63E5B"/>
    <w:rsid w:val="00D6708B"/>
    <w:rsid w:val="00D7017F"/>
    <w:rsid w:val="00D70887"/>
    <w:rsid w:val="00D72217"/>
    <w:rsid w:val="00D74609"/>
    <w:rsid w:val="00D7646A"/>
    <w:rsid w:val="00D76C68"/>
    <w:rsid w:val="00D8662F"/>
    <w:rsid w:val="00D90CC3"/>
    <w:rsid w:val="00D91CDD"/>
    <w:rsid w:val="00D929D9"/>
    <w:rsid w:val="00D965D4"/>
    <w:rsid w:val="00DA489F"/>
    <w:rsid w:val="00DA5A17"/>
    <w:rsid w:val="00DA5EEC"/>
    <w:rsid w:val="00DA746F"/>
    <w:rsid w:val="00DB291C"/>
    <w:rsid w:val="00DB5528"/>
    <w:rsid w:val="00DC4702"/>
    <w:rsid w:val="00DC676B"/>
    <w:rsid w:val="00DC797B"/>
    <w:rsid w:val="00DC7D71"/>
    <w:rsid w:val="00DD167A"/>
    <w:rsid w:val="00DD5C3C"/>
    <w:rsid w:val="00DD712A"/>
    <w:rsid w:val="00DE08C1"/>
    <w:rsid w:val="00DE47EF"/>
    <w:rsid w:val="00DE5533"/>
    <w:rsid w:val="00DE5725"/>
    <w:rsid w:val="00DF5C55"/>
    <w:rsid w:val="00E00156"/>
    <w:rsid w:val="00E04394"/>
    <w:rsid w:val="00E04584"/>
    <w:rsid w:val="00E0543D"/>
    <w:rsid w:val="00E119C9"/>
    <w:rsid w:val="00E1348F"/>
    <w:rsid w:val="00E138FF"/>
    <w:rsid w:val="00E169C3"/>
    <w:rsid w:val="00E23598"/>
    <w:rsid w:val="00E23C92"/>
    <w:rsid w:val="00E255FF"/>
    <w:rsid w:val="00E26231"/>
    <w:rsid w:val="00E34FD0"/>
    <w:rsid w:val="00E352DC"/>
    <w:rsid w:val="00E358E7"/>
    <w:rsid w:val="00E40627"/>
    <w:rsid w:val="00E41D15"/>
    <w:rsid w:val="00E53729"/>
    <w:rsid w:val="00E663D1"/>
    <w:rsid w:val="00E667FB"/>
    <w:rsid w:val="00E7616B"/>
    <w:rsid w:val="00E77611"/>
    <w:rsid w:val="00E77776"/>
    <w:rsid w:val="00E80901"/>
    <w:rsid w:val="00E81359"/>
    <w:rsid w:val="00E84E7F"/>
    <w:rsid w:val="00E90A14"/>
    <w:rsid w:val="00E9200C"/>
    <w:rsid w:val="00E9498E"/>
    <w:rsid w:val="00E961D6"/>
    <w:rsid w:val="00E97C21"/>
    <w:rsid w:val="00EA10A8"/>
    <w:rsid w:val="00EA29E5"/>
    <w:rsid w:val="00EB2CF8"/>
    <w:rsid w:val="00EB509E"/>
    <w:rsid w:val="00EB759E"/>
    <w:rsid w:val="00EC0128"/>
    <w:rsid w:val="00EC0F6F"/>
    <w:rsid w:val="00EC1AC9"/>
    <w:rsid w:val="00EC2B89"/>
    <w:rsid w:val="00ED1A5A"/>
    <w:rsid w:val="00ED2DE0"/>
    <w:rsid w:val="00EE0DD1"/>
    <w:rsid w:val="00EE116D"/>
    <w:rsid w:val="00EE21A8"/>
    <w:rsid w:val="00EE7095"/>
    <w:rsid w:val="00EF1AE7"/>
    <w:rsid w:val="00F0234F"/>
    <w:rsid w:val="00F02F38"/>
    <w:rsid w:val="00F03C39"/>
    <w:rsid w:val="00F03E36"/>
    <w:rsid w:val="00F04E06"/>
    <w:rsid w:val="00F04E9A"/>
    <w:rsid w:val="00F07E8E"/>
    <w:rsid w:val="00F11253"/>
    <w:rsid w:val="00F14507"/>
    <w:rsid w:val="00F160AB"/>
    <w:rsid w:val="00F200CE"/>
    <w:rsid w:val="00F3041B"/>
    <w:rsid w:val="00F311D5"/>
    <w:rsid w:val="00F331A5"/>
    <w:rsid w:val="00F37900"/>
    <w:rsid w:val="00F43A4D"/>
    <w:rsid w:val="00F46F82"/>
    <w:rsid w:val="00F531AA"/>
    <w:rsid w:val="00F53325"/>
    <w:rsid w:val="00F53C15"/>
    <w:rsid w:val="00F5434C"/>
    <w:rsid w:val="00F55FC5"/>
    <w:rsid w:val="00F57542"/>
    <w:rsid w:val="00F665B8"/>
    <w:rsid w:val="00F67D9B"/>
    <w:rsid w:val="00F67FCF"/>
    <w:rsid w:val="00F70C0E"/>
    <w:rsid w:val="00F71217"/>
    <w:rsid w:val="00F727D7"/>
    <w:rsid w:val="00F77E16"/>
    <w:rsid w:val="00F82560"/>
    <w:rsid w:val="00F8307E"/>
    <w:rsid w:val="00F83BDD"/>
    <w:rsid w:val="00F846F6"/>
    <w:rsid w:val="00F85460"/>
    <w:rsid w:val="00F85FC2"/>
    <w:rsid w:val="00F9116A"/>
    <w:rsid w:val="00F920BD"/>
    <w:rsid w:val="00F95500"/>
    <w:rsid w:val="00FA06F0"/>
    <w:rsid w:val="00FA315C"/>
    <w:rsid w:val="00FA6D9A"/>
    <w:rsid w:val="00FA70A7"/>
    <w:rsid w:val="00FA7B68"/>
    <w:rsid w:val="00FB0D4E"/>
    <w:rsid w:val="00FB1DC0"/>
    <w:rsid w:val="00FB2350"/>
    <w:rsid w:val="00FB29D3"/>
    <w:rsid w:val="00FB320D"/>
    <w:rsid w:val="00FB57FE"/>
    <w:rsid w:val="00FB7A66"/>
    <w:rsid w:val="00FC0869"/>
    <w:rsid w:val="00FC26D0"/>
    <w:rsid w:val="00FC67AC"/>
    <w:rsid w:val="00FD22EE"/>
    <w:rsid w:val="00FD342C"/>
    <w:rsid w:val="00FD34FE"/>
    <w:rsid w:val="00FD6D7F"/>
    <w:rsid w:val="00FE6424"/>
    <w:rsid w:val="00FF264F"/>
    <w:rsid w:val="00FF6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Cambria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061BCD"/>
    <w:pPr>
      <w:spacing w:after="200" w:line="480" w:lineRule="auto"/>
      <w:ind w:left="432" w:firstLine="706"/>
      <w:jc w:val="both"/>
    </w:pPr>
    <w:rPr>
      <w:rFonts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BCD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1BCD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61BCD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61BCD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061BCD"/>
    <w:pPr>
      <w:spacing w:before="320" w:after="120"/>
      <w:jc w:val="center"/>
      <w:outlineLvl w:val="4"/>
    </w:pPr>
    <w:rPr>
      <w:caps/>
      <w:color w:val="622423"/>
      <w:spacing w:val="1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061BCD"/>
    <w:pPr>
      <w:spacing w:after="120"/>
      <w:jc w:val="center"/>
      <w:outlineLvl w:val="5"/>
    </w:pPr>
    <w:rPr>
      <w:caps/>
      <w:color w:val="943634"/>
      <w:spacing w:val="1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061BCD"/>
    <w:pPr>
      <w:spacing w:after="120"/>
      <w:jc w:val="center"/>
      <w:outlineLvl w:val="6"/>
    </w:pPr>
    <w:rPr>
      <w:i/>
      <w:iCs/>
      <w:caps/>
      <w:color w:val="943634"/>
      <w:spacing w:val="1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061BC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061BC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061BCD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locked/>
    <w:rsid w:val="00061BCD"/>
    <w:rPr>
      <w:rFonts w:cs="Times New Roman"/>
      <w:caps/>
      <w:color w:val="632423"/>
      <w:spacing w:val="15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locked/>
    <w:rsid w:val="00061BCD"/>
    <w:rPr>
      <w:rFonts w:eastAsia="Times New Roman" w:cs="Times New Roman"/>
      <w:caps/>
      <w:color w:val="622423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locked/>
    <w:rsid w:val="00061BCD"/>
    <w:rPr>
      <w:rFonts w:eastAsia="Times New Roman" w:cs="Times New Roman"/>
      <w:caps/>
      <w:color w:val="622423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061BCD"/>
    <w:rPr>
      <w:rFonts w:eastAsia="Times New Roman" w:cs="Times New Roman"/>
      <w:caps/>
      <w:color w:val="622423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061BCD"/>
    <w:rPr>
      <w:rFonts w:eastAsia="Times New Roman" w:cs="Times New Roman"/>
      <w:caps/>
      <w:color w:val="943634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061BCD"/>
    <w:rPr>
      <w:rFonts w:eastAsia="Times New Roman" w:cs="Times New Roman"/>
      <w:i/>
      <w:iCs/>
      <w:caps/>
      <w:color w:val="943634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061BCD"/>
    <w:rPr>
      <w:rFonts w:eastAsia="Times New Roman" w:cs="Times New Roman"/>
      <w:caps/>
      <w:spacing w:val="1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locked/>
    <w:rsid w:val="00061BCD"/>
    <w:rPr>
      <w:rFonts w:eastAsia="Times New Roman" w:cs="Times New Roman"/>
      <w:i/>
      <w:iCs/>
      <w:caps/>
      <w:spacing w:val="10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61B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2077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072077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72077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072077"/>
    <w:rPr>
      <w:rFonts w:cs="Times New Roman"/>
    </w:rPr>
  </w:style>
  <w:style w:type="paragraph" w:customStyle="1" w:styleId="Default">
    <w:name w:val="Default"/>
    <w:rsid w:val="00F02F38"/>
    <w:pPr>
      <w:autoSpaceDE w:val="0"/>
      <w:autoSpaceDN w:val="0"/>
      <w:adjustRightInd w:val="0"/>
      <w:spacing w:after="200" w:line="480" w:lineRule="auto"/>
      <w:ind w:left="432" w:firstLine="706"/>
      <w:jc w:val="both"/>
    </w:pPr>
    <w:rPr>
      <w:rFonts w:cs="Times New Roman"/>
      <w:color w:val="000000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qFormat/>
    <w:rsid w:val="00061BC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1BCD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link w:val="Title"/>
    <w:uiPriority w:val="10"/>
    <w:locked/>
    <w:rsid w:val="00061BCD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BC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link w:val="Subtitle"/>
    <w:uiPriority w:val="11"/>
    <w:locked/>
    <w:rsid w:val="00061BCD"/>
    <w:rPr>
      <w:rFonts w:eastAsia="Times New Roman" w:cs="Times New Roman"/>
      <w:caps/>
      <w:spacing w:val="20"/>
      <w:sz w:val="18"/>
      <w:szCs w:val="18"/>
    </w:rPr>
  </w:style>
  <w:style w:type="character" w:styleId="Strong">
    <w:name w:val="Strong"/>
    <w:uiPriority w:val="22"/>
    <w:qFormat/>
    <w:rsid w:val="00061BCD"/>
    <w:rPr>
      <w:rFonts w:cs="Times New Roman"/>
      <w:b/>
      <w:color w:val="943634"/>
      <w:spacing w:val="5"/>
    </w:rPr>
  </w:style>
  <w:style w:type="character" w:styleId="Emphasis">
    <w:name w:val="Emphasis"/>
    <w:uiPriority w:val="20"/>
    <w:qFormat/>
    <w:rsid w:val="00061BCD"/>
    <w:rPr>
      <w:rFonts w:cs="Times New Roman"/>
      <w:caps/>
      <w:spacing w:val="5"/>
      <w:sz w:val="20"/>
    </w:rPr>
  </w:style>
  <w:style w:type="paragraph" w:styleId="NoSpacing">
    <w:name w:val="No Spacing"/>
    <w:basedOn w:val="Normal"/>
    <w:link w:val="NoSpacingChar"/>
    <w:uiPriority w:val="1"/>
    <w:qFormat/>
    <w:rsid w:val="00061BCD"/>
    <w:pPr>
      <w:spacing w:after="0" w:line="240" w:lineRule="auto"/>
    </w:pPr>
    <w:rPr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061BCD"/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61BCD"/>
    <w:rPr>
      <w:i/>
      <w:iCs/>
      <w:sz w:val="20"/>
      <w:szCs w:val="20"/>
    </w:rPr>
  </w:style>
  <w:style w:type="character" w:customStyle="1" w:styleId="QuoteChar">
    <w:name w:val="Quote Char"/>
    <w:link w:val="Quote"/>
    <w:uiPriority w:val="29"/>
    <w:locked/>
    <w:rsid w:val="00061BCD"/>
    <w:rPr>
      <w:rFonts w:eastAsia="Times New Roman"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BCD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link w:val="IntenseQuote"/>
    <w:uiPriority w:val="30"/>
    <w:locked/>
    <w:rsid w:val="00061BCD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061BCD"/>
    <w:rPr>
      <w:rFonts w:cs="Times New Roman"/>
      <w:i/>
    </w:rPr>
  </w:style>
  <w:style w:type="character" w:styleId="IntenseEmphasis">
    <w:name w:val="Intense Emphasis"/>
    <w:uiPriority w:val="21"/>
    <w:qFormat/>
    <w:rsid w:val="00061BCD"/>
    <w:rPr>
      <w:rFonts w:cs="Times New Roman"/>
      <w:i/>
      <w:caps/>
      <w:spacing w:val="10"/>
      <w:sz w:val="20"/>
    </w:rPr>
  </w:style>
  <w:style w:type="character" w:styleId="SubtleReference">
    <w:name w:val="Subtle Reference"/>
    <w:uiPriority w:val="31"/>
    <w:qFormat/>
    <w:rsid w:val="00061BCD"/>
    <w:rPr>
      <w:rFonts w:ascii="Calibri" w:hAnsi="Calibri" w:cs="Arial"/>
      <w:i/>
      <w:iCs/>
      <w:color w:val="622423"/>
    </w:rPr>
  </w:style>
  <w:style w:type="character" w:styleId="IntenseReference">
    <w:name w:val="Intense Reference"/>
    <w:uiPriority w:val="32"/>
    <w:qFormat/>
    <w:rsid w:val="00061BCD"/>
    <w:rPr>
      <w:rFonts w:ascii="Calibri" w:hAnsi="Calibri" w:cs="Times New Roman"/>
      <w:b/>
      <w:i/>
      <w:color w:val="622423"/>
    </w:rPr>
  </w:style>
  <w:style w:type="character" w:styleId="BookTitle">
    <w:name w:val="Book Title"/>
    <w:uiPriority w:val="33"/>
    <w:qFormat/>
    <w:rsid w:val="00061BCD"/>
    <w:rPr>
      <w:rFonts w:cs="Times New Roman"/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qFormat/>
    <w:rsid w:val="00061BCD"/>
    <w:pPr>
      <w:outlineLvl w:val="9"/>
    </w:pPr>
  </w:style>
  <w:style w:type="character" w:customStyle="1" w:styleId="ListParagraphChar">
    <w:name w:val="List Paragraph Char"/>
    <w:link w:val="ListParagraph"/>
    <w:uiPriority w:val="99"/>
    <w:locked/>
    <w:rsid w:val="00561511"/>
  </w:style>
  <w:style w:type="character" w:styleId="Hyperlink">
    <w:name w:val="Hyperlink"/>
    <w:uiPriority w:val="99"/>
    <w:unhideWhenUsed/>
    <w:rsid w:val="007D0C54"/>
    <w:rPr>
      <w:rFonts w:cs="Times New Roman"/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D0F9F"/>
  </w:style>
  <w:style w:type="table" w:styleId="TableGrid">
    <w:name w:val="Table Grid"/>
    <w:basedOn w:val="TableNormal"/>
    <w:uiPriority w:val="59"/>
    <w:rsid w:val="004878FC"/>
    <w:rPr>
      <w:rFonts w:ascii="Calibri" w:eastAsia="Calibri" w:hAnsi="Calibri" w:cs="Times New Roman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450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1450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138FF"/>
  </w:style>
  <w:style w:type="paragraph" w:styleId="NormalWeb">
    <w:name w:val="Normal (Web)"/>
    <w:basedOn w:val="Normal"/>
    <w:uiPriority w:val="99"/>
    <w:unhideWhenUsed/>
    <w:rsid w:val="00F0234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6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7AC"/>
    <w:rPr>
      <w:rFonts w:ascii="Courier New" w:hAnsi="Courier New" w:cs="Courier New"/>
    </w:rPr>
  </w:style>
  <w:style w:type="character" w:customStyle="1" w:styleId="mw-headline">
    <w:name w:val="mw-headline"/>
    <w:basedOn w:val="DefaultParagraphFont"/>
    <w:rsid w:val="001A57EF"/>
  </w:style>
  <w:style w:type="character" w:styleId="HTMLCode">
    <w:name w:val="HTML Code"/>
    <w:basedOn w:val="DefaultParagraphFont"/>
    <w:uiPriority w:val="99"/>
    <w:semiHidden/>
    <w:unhideWhenUsed/>
    <w:rsid w:val="001A57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3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KL%20SI\At_Edit\BAB%2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Mob15</b:Tag>
    <b:SourceType>InternetSite</b:SourceType>
    <b:Guid>{E709FDF8-52F5-4CCD-833A-48BCAF12D8DE}</b:Guid>
    <b:LCID>id-ID</b:LCID>
    <b:Title>Mobile Browser</b:Title>
    <b:YearAccessed>2015</b:YearAccessed>
    <b:MonthAccessed>Mei</b:MonthAccessed>
    <b:URL>http://en.wikipedia.org/wiki/Mobile_browser</b:URL>
    <b:InternetSiteTitle>Wikipedia</b:InternetSiteTitle>
    <b:Author>
      <b:Author>
        <b:Corporate>Wikipedia</b:Corporate>
      </b:Author>
    </b:Author>
    <b:Year>2015</b:Year>
    <b:RefOrder>7</b:RefOrder>
  </b:Source>
</b:Sources>
</file>

<file path=customXml/itemProps1.xml><?xml version="1.0" encoding="utf-8"?>
<ds:datastoreItem xmlns:ds="http://schemas.openxmlformats.org/officeDocument/2006/customXml" ds:itemID="{1A84F909-5D43-4C7B-8D18-06DE73F21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BAB 1</Template>
  <TotalTime>37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HAMZAN_WADI</cp:lastModifiedBy>
  <cp:revision>18</cp:revision>
  <cp:lastPrinted>2016-11-28T05:54:00Z</cp:lastPrinted>
  <dcterms:created xsi:type="dcterms:W3CDTF">2016-11-19T01:21:00Z</dcterms:created>
  <dcterms:modified xsi:type="dcterms:W3CDTF">2016-11-28T14:17:00Z</dcterms:modified>
</cp:coreProperties>
</file>